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90DD3" w14:textId="77777777" w:rsidR="00AC1220" w:rsidRPr="005E5B1D" w:rsidRDefault="004E4297" w:rsidP="005E5B1D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5E5B1D" w:rsidRPr="005E5B1D">
        <w:rPr>
          <w:rFonts w:hint="eastAsia"/>
          <w:sz w:val="36"/>
        </w:rPr>
        <w:t>周报</w:t>
      </w:r>
    </w:p>
    <w:p w14:paraId="5A444F16" w14:textId="77777777"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C87473">
        <w:rPr>
          <w:rFonts w:hint="eastAsia"/>
          <w:color w:val="0070C0"/>
        </w:rPr>
        <w:t>2016-</w:t>
      </w:r>
      <w:r w:rsidR="00C87473">
        <w:rPr>
          <w:color w:val="0070C0"/>
        </w:rPr>
        <w:t>10</w:t>
      </w:r>
      <w:r w:rsidR="00C87473">
        <w:rPr>
          <w:rFonts w:hint="eastAsia"/>
          <w:color w:val="0070C0"/>
        </w:rPr>
        <w:t>-3</w:t>
      </w:r>
      <w:r w:rsidR="00DD3711" w:rsidRPr="00AA2AFB">
        <w:rPr>
          <w:rFonts w:hint="eastAsia"/>
          <w:color w:val="0070C0"/>
        </w:rPr>
        <w:t>1</w:t>
      </w:r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C87473">
        <w:rPr>
          <w:rFonts w:hint="eastAsia"/>
          <w:color w:val="0070C0"/>
        </w:rPr>
        <w:t>2016-11-06</w:t>
      </w:r>
      <w:r w:rsidR="001B6818" w:rsidRPr="00AA2AFB">
        <w:rPr>
          <w:rFonts w:hint="eastAsia"/>
          <w:color w:val="0070C0"/>
        </w:rPr>
        <w:t>]</w:t>
      </w:r>
    </w:p>
    <w:p w14:paraId="099AED84" w14:textId="77777777" w:rsidR="005A1E1C" w:rsidRPr="00AA2AFB" w:rsidRDefault="005E5B1D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="00C87473">
        <w:rPr>
          <w:rFonts w:hint="eastAsia"/>
          <w:color w:val="0070C0"/>
        </w:rPr>
        <w:t>张郭霄</w:t>
      </w:r>
    </w:p>
    <w:p w14:paraId="1796915C" w14:textId="77777777" w:rsidR="00851409" w:rsidRPr="00826B0F" w:rsidRDefault="00136271" w:rsidP="00826B0F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0"/>
      <w:r w:rsidRPr="00136271">
        <w:rPr>
          <w:rFonts w:hint="eastAsia"/>
          <w:b/>
        </w:rPr>
        <w:t>本周</w:t>
      </w:r>
      <w:r w:rsidR="00444593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  <w:commentRangeEnd w:id="0"/>
      <w:r w:rsidR="00EC74FA">
        <w:rPr>
          <w:rStyle w:val="a8"/>
        </w:rPr>
        <w:commentReference w:id="0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4E4297" w14:paraId="7CF9405F" w14:textId="77777777" w:rsidTr="000A1A5B">
        <w:tc>
          <w:tcPr>
            <w:tcW w:w="3652" w:type="dxa"/>
            <w:shd w:val="clear" w:color="auto" w:fill="D9D9D9" w:themeFill="background1" w:themeFillShade="D9"/>
          </w:tcPr>
          <w:p w14:paraId="065336F0" w14:textId="77777777" w:rsidR="004E4297" w:rsidRDefault="004E4297" w:rsidP="000A1A5B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16F57B9" w14:textId="77777777" w:rsidR="004E4297" w:rsidRDefault="004E4297" w:rsidP="000A1A5B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785396F" w14:textId="77777777" w:rsidR="004E4297" w:rsidRDefault="004E4297" w:rsidP="000A1A5B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E4297" w14:paraId="449E953F" w14:textId="77777777" w:rsidTr="000A1A5B">
        <w:tc>
          <w:tcPr>
            <w:tcW w:w="3652" w:type="dxa"/>
          </w:tcPr>
          <w:p w14:paraId="01276FAE" w14:textId="77777777" w:rsidR="004E4297" w:rsidRPr="005C59E4" w:rsidRDefault="004E4297" w:rsidP="007723B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</w:t>
            </w:r>
            <w:r w:rsidRPr="0005740E">
              <w:rPr>
                <w:rFonts w:hint="eastAsia"/>
                <w:color w:val="0070C0"/>
              </w:rPr>
              <w:t>成</w:t>
            </w:r>
            <w:r w:rsidR="007723BF">
              <w:rPr>
                <w:rFonts w:hint="eastAsia"/>
                <w:color w:val="0070C0"/>
              </w:rPr>
              <w:t>袋鼠兜发现模块的前台页面原型</w:t>
            </w:r>
          </w:p>
        </w:tc>
        <w:tc>
          <w:tcPr>
            <w:tcW w:w="2410" w:type="dxa"/>
          </w:tcPr>
          <w:p w14:paraId="60F420BA" w14:textId="77777777" w:rsidR="004E4297" w:rsidRPr="005C59E4" w:rsidRDefault="00C87473" w:rsidP="004E4297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2016-10-3</w:t>
            </w:r>
            <w:r w:rsidR="004E4297">
              <w:rPr>
                <w:rFonts w:hint="eastAsia"/>
                <w:color w:val="0070C0"/>
              </w:rPr>
              <w:t>1</w:t>
            </w:r>
            <w:r w:rsidR="007723BF">
              <w:rPr>
                <w:rFonts w:hint="eastAsia"/>
                <w:color w:val="0070C0"/>
              </w:rPr>
              <w:t>~2016-11</w:t>
            </w:r>
            <w:r w:rsidR="004E4297"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02</w:t>
            </w:r>
          </w:p>
        </w:tc>
        <w:tc>
          <w:tcPr>
            <w:tcW w:w="1701" w:type="dxa"/>
          </w:tcPr>
          <w:p w14:paraId="10987A75" w14:textId="77777777" w:rsidR="004E4297" w:rsidRPr="005C59E4" w:rsidRDefault="004E4297" w:rsidP="000A1A5B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4E4297" w14:paraId="38B7D069" w14:textId="77777777" w:rsidTr="000A1A5B">
        <w:tc>
          <w:tcPr>
            <w:tcW w:w="3652" w:type="dxa"/>
          </w:tcPr>
          <w:p w14:paraId="12D07B50" w14:textId="77777777" w:rsidR="004E4297" w:rsidRPr="005C59E4" w:rsidRDefault="007723BF" w:rsidP="000A1A5B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</w:t>
            </w:r>
            <w:r w:rsidRPr="0005740E">
              <w:rPr>
                <w:rFonts w:hint="eastAsia"/>
                <w:color w:val="0070C0"/>
              </w:rPr>
              <w:t>成</w:t>
            </w:r>
            <w:r>
              <w:rPr>
                <w:rFonts w:hint="eastAsia"/>
                <w:color w:val="0070C0"/>
              </w:rPr>
              <w:t>袋鼠兜用户管理模块的后台界面原型</w:t>
            </w:r>
          </w:p>
        </w:tc>
        <w:tc>
          <w:tcPr>
            <w:tcW w:w="2410" w:type="dxa"/>
          </w:tcPr>
          <w:p w14:paraId="63177557" w14:textId="77777777" w:rsidR="004E4297" w:rsidRPr="005C59E4" w:rsidRDefault="00C87473" w:rsidP="004E4297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2016-7-03</w:t>
            </w:r>
            <w:r w:rsidR="007723BF">
              <w:rPr>
                <w:rFonts w:hint="eastAsia"/>
                <w:color w:val="0070C0"/>
              </w:rPr>
              <w:t>~2016-</w:t>
            </w:r>
            <w:r w:rsidR="007723BF">
              <w:rPr>
                <w:color w:val="0070C0"/>
              </w:rPr>
              <w:t>11</w:t>
            </w:r>
            <w:r w:rsidR="004E4297"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04</w:t>
            </w:r>
          </w:p>
        </w:tc>
        <w:tc>
          <w:tcPr>
            <w:tcW w:w="1701" w:type="dxa"/>
          </w:tcPr>
          <w:p w14:paraId="15FD7D2C" w14:textId="77777777" w:rsidR="004E4297" w:rsidRPr="005C59E4" w:rsidRDefault="004E4297" w:rsidP="000A1A5B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4E4297" w14:paraId="5A09A969" w14:textId="77777777" w:rsidTr="000A1A5B">
        <w:tc>
          <w:tcPr>
            <w:tcW w:w="3652" w:type="dxa"/>
          </w:tcPr>
          <w:p w14:paraId="7EC3144C" w14:textId="77777777" w:rsidR="004E4297" w:rsidRPr="005C59E4" w:rsidRDefault="00826B0F" w:rsidP="007723BF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  <w:r w:rsidR="007723BF">
              <w:rPr>
                <w:rFonts w:hint="eastAsia"/>
                <w:color w:val="0070C0"/>
              </w:rPr>
              <w:t>发现、用户管理</w:t>
            </w:r>
            <w:r>
              <w:rPr>
                <w:rFonts w:hint="eastAsia"/>
                <w:color w:val="0070C0"/>
              </w:rPr>
              <w:t>模块中</w:t>
            </w:r>
            <w:r w:rsidR="007723BF">
              <w:rPr>
                <w:rFonts w:hint="eastAsia"/>
                <w:color w:val="0070C0"/>
              </w:rPr>
              <w:t>内容的正确显示、翻页、链接等</w:t>
            </w:r>
            <w:r>
              <w:rPr>
                <w:rFonts w:hint="eastAsia"/>
                <w:color w:val="0070C0"/>
              </w:rPr>
              <w:t>功能的测试</w:t>
            </w:r>
          </w:p>
        </w:tc>
        <w:tc>
          <w:tcPr>
            <w:tcW w:w="2410" w:type="dxa"/>
          </w:tcPr>
          <w:p w14:paraId="1CEEA4BE" w14:textId="77777777" w:rsidR="004E4297" w:rsidRPr="005C59E4" w:rsidRDefault="007723BF" w:rsidP="004E4297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</w:t>
            </w:r>
            <w:r w:rsidR="00C87473">
              <w:rPr>
                <w:rFonts w:hint="eastAsia"/>
                <w:color w:val="0070C0"/>
              </w:rPr>
              <w:t>-03</w:t>
            </w:r>
            <w:r>
              <w:rPr>
                <w:rFonts w:hint="eastAsia"/>
                <w:color w:val="0070C0"/>
              </w:rPr>
              <w:t>~2016-11</w:t>
            </w:r>
            <w:r w:rsidR="00C87473" w:rsidRPr="005C59E4">
              <w:rPr>
                <w:rFonts w:hint="eastAsia"/>
                <w:color w:val="0070C0"/>
              </w:rPr>
              <w:t>-</w:t>
            </w:r>
            <w:r w:rsidR="00C87473">
              <w:rPr>
                <w:rFonts w:hint="eastAsia"/>
                <w:color w:val="0070C0"/>
              </w:rPr>
              <w:t>04</w:t>
            </w:r>
          </w:p>
        </w:tc>
        <w:tc>
          <w:tcPr>
            <w:tcW w:w="1701" w:type="dxa"/>
          </w:tcPr>
          <w:p w14:paraId="0A32CDB1" w14:textId="77777777" w:rsidR="004E4297" w:rsidRPr="005C59E4" w:rsidRDefault="004E4297" w:rsidP="000A1A5B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14:paraId="3FB4FE22" w14:textId="77777777" w:rsidR="004E4297" w:rsidRDefault="004E4297" w:rsidP="004E4297">
      <w:pPr>
        <w:pStyle w:val="a7"/>
        <w:ind w:left="420" w:firstLineChars="0" w:firstLine="0"/>
        <w:rPr>
          <w:b/>
        </w:rPr>
      </w:pPr>
    </w:p>
    <w:p w14:paraId="1D8621CA" w14:textId="77777777"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1"/>
      <w:r w:rsidRPr="00136271">
        <w:rPr>
          <w:rFonts w:hint="eastAsia"/>
          <w:b/>
        </w:rPr>
        <w:t>问题和关注点</w:t>
      </w:r>
      <w:commentRangeEnd w:id="1"/>
      <w:r w:rsidR="00EC74FA">
        <w:rPr>
          <w:rStyle w:val="a8"/>
        </w:rPr>
        <w:commentReference w:id="1"/>
      </w:r>
    </w:p>
    <w:p w14:paraId="3DCB0824" w14:textId="77777777" w:rsidR="00136271" w:rsidRDefault="007723BF" w:rsidP="00767314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主页面无法完成向下滑动效果</w:t>
      </w:r>
    </w:p>
    <w:p w14:paraId="31042B0A" w14:textId="77777777" w:rsidR="004E4297" w:rsidRPr="00767314" w:rsidRDefault="004E4297" w:rsidP="00767314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</w:p>
    <w:p w14:paraId="07F3EFEF" w14:textId="77777777"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2"/>
      <w:r w:rsidRPr="00136271">
        <w:rPr>
          <w:rFonts w:hint="eastAsia"/>
          <w:b/>
        </w:rPr>
        <w:t>下周</w:t>
      </w:r>
      <w:r w:rsidR="00444593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  <w:commentRangeEnd w:id="2"/>
      <w:r w:rsidR="00EC74FA">
        <w:rPr>
          <w:rStyle w:val="a8"/>
        </w:rPr>
        <w:commentReference w:id="2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4E4297" w14:paraId="777AF06A" w14:textId="77777777" w:rsidTr="004E4297">
        <w:tc>
          <w:tcPr>
            <w:tcW w:w="3652" w:type="dxa"/>
            <w:shd w:val="clear" w:color="auto" w:fill="D9D9D9" w:themeFill="background1" w:themeFillShade="D9"/>
          </w:tcPr>
          <w:p w14:paraId="34485A60" w14:textId="77777777" w:rsidR="004E4297" w:rsidRDefault="004E4297" w:rsidP="000A1A5B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6BFD157" w14:textId="77777777" w:rsidR="004E4297" w:rsidRDefault="004E4297" w:rsidP="000A1A5B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7CEE6DA" w14:textId="77777777" w:rsidR="004E4297" w:rsidRDefault="004E4297" w:rsidP="000A1A5B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4E4297" w14:paraId="77D2CB91" w14:textId="77777777" w:rsidTr="004E4297">
        <w:tc>
          <w:tcPr>
            <w:tcW w:w="3652" w:type="dxa"/>
          </w:tcPr>
          <w:p w14:paraId="42660DB1" w14:textId="77777777" w:rsidR="004E4297" w:rsidRPr="004E4297" w:rsidRDefault="00AE73DF" w:rsidP="004E4297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完成袋鼠数据库的创建和编写</w:t>
            </w:r>
          </w:p>
        </w:tc>
        <w:tc>
          <w:tcPr>
            <w:tcW w:w="2410" w:type="dxa"/>
          </w:tcPr>
          <w:p w14:paraId="60280A74" w14:textId="77777777" w:rsidR="004E4297" w:rsidRPr="005C59E4" w:rsidRDefault="007723BF" w:rsidP="00AE73DF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2016-11-07~2016-11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0</w:t>
            </w:r>
            <w:r w:rsidR="00AE73DF">
              <w:rPr>
                <w:color w:val="0070C0"/>
              </w:rPr>
              <w:t>8</w:t>
            </w:r>
          </w:p>
        </w:tc>
        <w:tc>
          <w:tcPr>
            <w:tcW w:w="1701" w:type="dxa"/>
          </w:tcPr>
          <w:p w14:paraId="7B25E518" w14:textId="77777777" w:rsidR="004E4297" w:rsidRPr="005C59E4" w:rsidRDefault="004E4297" w:rsidP="000A1A5B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 w:rsidR="002D3A3F">
              <w:rPr>
                <w:rFonts w:hint="eastAsia"/>
                <w:color w:val="0070C0"/>
              </w:rPr>
              <w:t>100%</w:t>
            </w:r>
          </w:p>
        </w:tc>
      </w:tr>
      <w:tr w:rsidR="004E4297" w14:paraId="19913874" w14:textId="77777777" w:rsidTr="004E4297">
        <w:tc>
          <w:tcPr>
            <w:tcW w:w="3652" w:type="dxa"/>
          </w:tcPr>
          <w:p w14:paraId="6CD871A2" w14:textId="77777777" w:rsidR="004E4297" w:rsidRPr="005C59E4" w:rsidRDefault="00AE73DF" w:rsidP="004E4297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完成数据库设计说明书的撰写</w:t>
            </w:r>
          </w:p>
        </w:tc>
        <w:tc>
          <w:tcPr>
            <w:tcW w:w="2410" w:type="dxa"/>
          </w:tcPr>
          <w:p w14:paraId="468C4CB6" w14:textId="77777777" w:rsidR="004E4297" w:rsidRPr="005C59E4" w:rsidRDefault="00AE73DF" w:rsidP="00944C1D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2016-11-0</w:t>
            </w:r>
            <w:r>
              <w:rPr>
                <w:color w:val="0070C0"/>
              </w:rPr>
              <w:t>9</w:t>
            </w:r>
            <w:r>
              <w:rPr>
                <w:rFonts w:hint="eastAsia"/>
                <w:color w:val="0070C0"/>
              </w:rPr>
              <w:t>~2016-11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11</w:t>
            </w:r>
          </w:p>
        </w:tc>
        <w:tc>
          <w:tcPr>
            <w:tcW w:w="1701" w:type="dxa"/>
          </w:tcPr>
          <w:p w14:paraId="0F67BB83" w14:textId="77777777" w:rsidR="004E4297" w:rsidRPr="005C59E4" w:rsidRDefault="004E4297" w:rsidP="000A1A5B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  <w:r w:rsidR="002D3A3F">
              <w:rPr>
                <w:rFonts w:hint="eastAsia"/>
                <w:color w:val="0070C0"/>
              </w:rPr>
              <w:t>100%</w:t>
            </w:r>
          </w:p>
        </w:tc>
      </w:tr>
      <w:tr w:rsidR="004E4297" w14:paraId="11931121" w14:textId="77777777" w:rsidTr="004E4297">
        <w:tc>
          <w:tcPr>
            <w:tcW w:w="3652" w:type="dxa"/>
          </w:tcPr>
          <w:p w14:paraId="732F85E4" w14:textId="77777777" w:rsidR="004E4297" w:rsidRPr="005C59E4" w:rsidRDefault="004E4297" w:rsidP="004E4297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解决</w:t>
            </w:r>
            <w:r w:rsidR="00AE73DF">
              <w:rPr>
                <w:rFonts w:hint="eastAsia"/>
                <w:color w:val="0070C0"/>
              </w:rPr>
              <w:t>主页面无法完成向下滑动效果</w:t>
            </w:r>
            <w:r w:rsidRPr="005C59E4">
              <w:rPr>
                <w:rFonts w:hint="eastAsia"/>
                <w:color w:val="0070C0"/>
              </w:rPr>
              <w:t>的问题</w:t>
            </w:r>
          </w:p>
        </w:tc>
        <w:tc>
          <w:tcPr>
            <w:tcW w:w="2410" w:type="dxa"/>
          </w:tcPr>
          <w:p w14:paraId="01306E2C" w14:textId="77777777" w:rsidR="004E4297" w:rsidRPr="005C59E4" w:rsidRDefault="00AE73DF" w:rsidP="00AE73DF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2016-11-0</w:t>
            </w:r>
            <w:r>
              <w:rPr>
                <w:color w:val="0070C0"/>
              </w:rPr>
              <w:t>9</w:t>
            </w:r>
            <w:r>
              <w:rPr>
                <w:rFonts w:hint="eastAsia"/>
                <w:color w:val="0070C0"/>
              </w:rPr>
              <w:t>~2016-11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11</w:t>
            </w:r>
          </w:p>
        </w:tc>
        <w:tc>
          <w:tcPr>
            <w:tcW w:w="1701" w:type="dxa"/>
          </w:tcPr>
          <w:p w14:paraId="39FF48A7" w14:textId="77777777" w:rsidR="004E4297" w:rsidRPr="005C59E4" w:rsidRDefault="004E4297" w:rsidP="000A1A5B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 w:rsidR="002D3A3F">
              <w:rPr>
                <w:rFonts w:hint="eastAsia"/>
                <w:color w:val="0070C0"/>
              </w:rPr>
              <w:t>100%</w:t>
            </w:r>
          </w:p>
        </w:tc>
      </w:tr>
    </w:tbl>
    <w:p w14:paraId="5204D17D" w14:textId="77777777" w:rsidR="00AE73DF" w:rsidRDefault="00AE73DF" w:rsidP="00AE73DF">
      <w:pPr>
        <w:ind w:firstLine="420"/>
        <w:jc w:val="center"/>
      </w:pPr>
    </w:p>
    <w:p w14:paraId="1DE59296" w14:textId="77777777" w:rsidR="00AE73DF" w:rsidRDefault="00AE73DF" w:rsidP="00AE73DF">
      <w:pPr>
        <w:ind w:firstLine="420"/>
        <w:jc w:val="center"/>
      </w:pPr>
    </w:p>
    <w:p w14:paraId="0B3546BB" w14:textId="77777777" w:rsidR="00AE73DF" w:rsidRDefault="00AE73DF" w:rsidP="00AE73DF">
      <w:pPr>
        <w:ind w:firstLine="420"/>
        <w:jc w:val="center"/>
      </w:pPr>
    </w:p>
    <w:p w14:paraId="15E73D4B" w14:textId="77777777" w:rsidR="00AE73DF" w:rsidRDefault="00AE73DF" w:rsidP="00AE73DF">
      <w:pPr>
        <w:ind w:firstLine="420"/>
        <w:jc w:val="center"/>
      </w:pPr>
    </w:p>
    <w:p w14:paraId="6327130D" w14:textId="77777777" w:rsidR="00AE73DF" w:rsidRDefault="00AE73DF" w:rsidP="00AE73DF">
      <w:pPr>
        <w:ind w:firstLine="420"/>
        <w:jc w:val="center"/>
      </w:pPr>
    </w:p>
    <w:p w14:paraId="6D12CB63" w14:textId="77777777" w:rsidR="00AE73DF" w:rsidRDefault="00AE73DF" w:rsidP="00AE73DF">
      <w:pPr>
        <w:ind w:firstLine="420"/>
        <w:jc w:val="center"/>
      </w:pPr>
    </w:p>
    <w:p w14:paraId="051183DD" w14:textId="77777777" w:rsidR="00AE73DF" w:rsidRDefault="00AE73DF" w:rsidP="00AE73DF">
      <w:pPr>
        <w:ind w:firstLine="420"/>
        <w:jc w:val="center"/>
      </w:pPr>
    </w:p>
    <w:p w14:paraId="0BFC622C" w14:textId="77777777" w:rsidR="00AE73DF" w:rsidRDefault="00AE73DF" w:rsidP="00AE73DF">
      <w:pPr>
        <w:ind w:firstLine="420"/>
        <w:jc w:val="center"/>
      </w:pPr>
    </w:p>
    <w:p w14:paraId="6C4EDDE4" w14:textId="77777777" w:rsidR="00AE73DF" w:rsidRDefault="00AE73DF" w:rsidP="00AE73DF">
      <w:pPr>
        <w:ind w:firstLine="420"/>
        <w:jc w:val="center"/>
      </w:pPr>
    </w:p>
    <w:p w14:paraId="28A35E9A" w14:textId="77777777" w:rsidR="00AE73DF" w:rsidRDefault="00AE73DF" w:rsidP="00AE73DF">
      <w:pPr>
        <w:ind w:firstLine="420"/>
        <w:jc w:val="center"/>
      </w:pPr>
    </w:p>
    <w:p w14:paraId="1E710DA5" w14:textId="77777777" w:rsidR="00AE73DF" w:rsidRDefault="00AE73DF" w:rsidP="00AE73DF">
      <w:pPr>
        <w:ind w:firstLine="420"/>
        <w:jc w:val="center"/>
      </w:pPr>
    </w:p>
    <w:p w14:paraId="7225224B" w14:textId="77777777" w:rsidR="00AE73DF" w:rsidRDefault="00AE73DF" w:rsidP="00AE73DF">
      <w:pPr>
        <w:ind w:firstLine="420"/>
        <w:jc w:val="center"/>
      </w:pPr>
      <w:r>
        <w:rPr>
          <w:rFonts w:hint="eastAsia"/>
          <w:sz w:val="36"/>
        </w:rPr>
        <w:lastRenderedPageBreak/>
        <w:t>个人</w:t>
      </w:r>
      <w:r w:rsidRPr="005E5B1D">
        <w:rPr>
          <w:rFonts w:hint="eastAsia"/>
          <w:sz w:val="36"/>
        </w:rPr>
        <w:t>周报</w:t>
      </w:r>
    </w:p>
    <w:p w14:paraId="15A18FA9" w14:textId="77777777" w:rsidR="00AE73DF" w:rsidRPr="00AA2AFB" w:rsidRDefault="00AE73DF" w:rsidP="00AE73DF">
      <w:pPr>
        <w:ind w:firstLine="420"/>
        <w:jc w:val="center"/>
      </w:pPr>
      <w:r>
        <w:rPr>
          <w:rFonts w:hint="eastAsia"/>
        </w:rPr>
        <w:t>报告期：</w:t>
      </w:r>
      <w:r w:rsidRPr="00AA2AFB">
        <w:rPr>
          <w:rFonts w:hint="eastAsia"/>
          <w:color w:val="0070C0"/>
        </w:rPr>
        <w:t>[</w:t>
      </w:r>
      <w:r>
        <w:rPr>
          <w:rFonts w:hint="eastAsia"/>
          <w:color w:val="0070C0"/>
        </w:rPr>
        <w:t>2016-</w:t>
      </w:r>
      <w:r>
        <w:rPr>
          <w:color w:val="0070C0"/>
        </w:rPr>
        <w:t>11</w:t>
      </w:r>
      <w:r>
        <w:rPr>
          <w:rFonts w:hint="eastAsia"/>
          <w:color w:val="0070C0"/>
        </w:rPr>
        <w:t>-07</w:t>
      </w:r>
      <w:r w:rsidRPr="00AA2AFB">
        <w:rPr>
          <w:rFonts w:hint="eastAsia"/>
          <w:color w:val="0070C0"/>
        </w:rPr>
        <w:t xml:space="preserve">]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Pr="00AA2AFB">
        <w:rPr>
          <w:rFonts w:hint="eastAsia"/>
          <w:color w:val="0070C0"/>
        </w:rPr>
        <w:t>[</w:t>
      </w:r>
      <w:r>
        <w:rPr>
          <w:rFonts w:hint="eastAsia"/>
          <w:color w:val="0070C0"/>
        </w:rPr>
        <w:t>2016-11-13</w:t>
      </w:r>
      <w:r w:rsidRPr="00AA2AFB">
        <w:rPr>
          <w:rFonts w:hint="eastAsia"/>
          <w:color w:val="0070C0"/>
        </w:rPr>
        <w:t>]</w:t>
      </w:r>
    </w:p>
    <w:p w14:paraId="7210F5F9" w14:textId="77777777" w:rsidR="00AE73DF" w:rsidRPr="00AA2AFB" w:rsidRDefault="00AE73DF" w:rsidP="00AE73DF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张郭霄</w:t>
      </w:r>
    </w:p>
    <w:p w14:paraId="0FB93869" w14:textId="77777777" w:rsidR="00AE73DF" w:rsidRPr="00826B0F" w:rsidRDefault="00AE73DF" w:rsidP="00AE73DF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3"/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  <w:commentRangeEnd w:id="3"/>
      <w:r>
        <w:rPr>
          <w:rStyle w:val="a8"/>
        </w:rPr>
        <w:commentReference w:id="3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AE73DF" w14:paraId="34F815BA" w14:textId="77777777" w:rsidTr="000A1A5B">
        <w:tc>
          <w:tcPr>
            <w:tcW w:w="3652" w:type="dxa"/>
            <w:shd w:val="clear" w:color="auto" w:fill="D9D9D9" w:themeFill="background1" w:themeFillShade="D9"/>
          </w:tcPr>
          <w:p w14:paraId="4FB5DDCC" w14:textId="77777777" w:rsidR="00AE73DF" w:rsidRDefault="00AE73DF" w:rsidP="000A1A5B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F0ACA28" w14:textId="77777777" w:rsidR="00AE73DF" w:rsidRDefault="00AE73DF" w:rsidP="000A1A5B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BFA1B5A" w14:textId="77777777" w:rsidR="00AE73DF" w:rsidRDefault="00AE73DF" w:rsidP="000A1A5B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AE73DF" w14:paraId="0D138FB1" w14:textId="77777777" w:rsidTr="000A1A5B">
        <w:tc>
          <w:tcPr>
            <w:tcW w:w="3652" w:type="dxa"/>
          </w:tcPr>
          <w:p w14:paraId="2C6645BB" w14:textId="77777777" w:rsidR="00AE73DF" w:rsidRPr="00AE73DF" w:rsidRDefault="00AE73DF" w:rsidP="00AE73DF">
            <w:pPr>
              <w:pStyle w:val="a7"/>
              <w:numPr>
                <w:ilvl w:val="0"/>
                <w:numId w:val="6"/>
              </w:numPr>
              <w:ind w:firstLineChars="0"/>
              <w:rPr>
                <w:color w:val="0070C0"/>
              </w:rPr>
            </w:pPr>
            <w:r w:rsidRPr="00AE73DF">
              <w:rPr>
                <w:rFonts w:hint="eastAsia"/>
                <w:color w:val="0070C0"/>
              </w:rPr>
              <w:t>完成袋鼠数据库的创建和编写</w:t>
            </w:r>
          </w:p>
        </w:tc>
        <w:tc>
          <w:tcPr>
            <w:tcW w:w="2410" w:type="dxa"/>
          </w:tcPr>
          <w:p w14:paraId="6A8DE382" w14:textId="77777777" w:rsidR="00AE73DF" w:rsidRPr="005C59E4" w:rsidRDefault="00AE73DF" w:rsidP="000A1A5B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2016-11-07~2016-11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0</w:t>
            </w:r>
            <w:r>
              <w:rPr>
                <w:color w:val="0070C0"/>
              </w:rPr>
              <w:t>8</w:t>
            </w:r>
          </w:p>
        </w:tc>
        <w:tc>
          <w:tcPr>
            <w:tcW w:w="1701" w:type="dxa"/>
          </w:tcPr>
          <w:p w14:paraId="605DE47E" w14:textId="77777777" w:rsidR="00AE73DF" w:rsidRPr="005C59E4" w:rsidRDefault="00AE73DF" w:rsidP="000A1A5B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AE73DF" w14:paraId="2CD5903E" w14:textId="77777777" w:rsidTr="000A1A5B">
        <w:tc>
          <w:tcPr>
            <w:tcW w:w="3652" w:type="dxa"/>
          </w:tcPr>
          <w:p w14:paraId="427C2B94" w14:textId="77777777" w:rsidR="00AE73DF" w:rsidRPr="005C59E4" w:rsidRDefault="00AE73DF" w:rsidP="00AE73DF">
            <w:pPr>
              <w:pStyle w:val="a7"/>
              <w:numPr>
                <w:ilvl w:val="0"/>
                <w:numId w:val="6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完成数据库设计说明书的撰写</w:t>
            </w:r>
          </w:p>
        </w:tc>
        <w:tc>
          <w:tcPr>
            <w:tcW w:w="2410" w:type="dxa"/>
          </w:tcPr>
          <w:p w14:paraId="30A0A209" w14:textId="77777777" w:rsidR="00AE73DF" w:rsidRPr="005C59E4" w:rsidRDefault="00AE73DF" w:rsidP="000A1A5B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2016-11-0</w:t>
            </w:r>
            <w:r>
              <w:rPr>
                <w:color w:val="0070C0"/>
              </w:rPr>
              <w:t>9</w:t>
            </w:r>
            <w:r>
              <w:rPr>
                <w:rFonts w:hint="eastAsia"/>
                <w:color w:val="0070C0"/>
              </w:rPr>
              <w:t>~2016-11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11</w:t>
            </w:r>
          </w:p>
        </w:tc>
        <w:tc>
          <w:tcPr>
            <w:tcW w:w="1701" w:type="dxa"/>
          </w:tcPr>
          <w:p w14:paraId="1D7501DF" w14:textId="77777777" w:rsidR="00AE73DF" w:rsidRPr="005C59E4" w:rsidRDefault="00AE73DF" w:rsidP="000A1A5B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AE73DF" w14:paraId="317673F6" w14:textId="77777777" w:rsidTr="000A1A5B">
        <w:tc>
          <w:tcPr>
            <w:tcW w:w="3652" w:type="dxa"/>
          </w:tcPr>
          <w:p w14:paraId="180B7843" w14:textId="77777777" w:rsidR="00AE73DF" w:rsidRPr="005C59E4" w:rsidRDefault="00AE73DF" w:rsidP="00AE73DF">
            <w:pPr>
              <w:pStyle w:val="a7"/>
              <w:numPr>
                <w:ilvl w:val="0"/>
                <w:numId w:val="6"/>
              </w:numPr>
              <w:ind w:firstLineChars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解决</w:t>
            </w:r>
            <w:r>
              <w:rPr>
                <w:rFonts w:hint="eastAsia"/>
                <w:color w:val="0070C0"/>
              </w:rPr>
              <w:t>主页面无法完成向下滑动效果</w:t>
            </w:r>
            <w:r w:rsidRPr="005C59E4">
              <w:rPr>
                <w:rFonts w:hint="eastAsia"/>
                <w:color w:val="0070C0"/>
              </w:rPr>
              <w:t>的问题</w:t>
            </w:r>
          </w:p>
        </w:tc>
        <w:tc>
          <w:tcPr>
            <w:tcW w:w="2410" w:type="dxa"/>
          </w:tcPr>
          <w:p w14:paraId="0B115EBC" w14:textId="77777777" w:rsidR="00AE73DF" w:rsidRPr="005C59E4" w:rsidRDefault="00AE73DF" w:rsidP="000A1A5B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2016-11-0</w:t>
            </w:r>
            <w:r>
              <w:rPr>
                <w:color w:val="0070C0"/>
              </w:rPr>
              <w:t>9</w:t>
            </w:r>
            <w:r>
              <w:rPr>
                <w:rFonts w:hint="eastAsia"/>
                <w:color w:val="0070C0"/>
              </w:rPr>
              <w:t>~2016-11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11</w:t>
            </w:r>
          </w:p>
        </w:tc>
        <w:tc>
          <w:tcPr>
            <w:tcW w:w="1701" w:type="dxa"/>
          </w:tcPr>
          <w:p w14:paraId="346C1535" w14:textId="77777777" w:rsidR="00AE73DF" w:rsidRPr="005C59E4" w:rsidRDefault="00AE73DF" w:rsidP="000A1A5B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</w:tbl>
    <w:p w14:paraId="284B78D0" w14:textId="77777777" w:rsidR="00AE73DF" w:rsidRDefault="00AE73DF" w:rsidP="00AE73DF">
      <w:pPr>
        <w:pStyle w:val="a7"/>
        <w:ind w:left="420" w:firstLineChars="0" w:firstLine="0"/>
        <w:rPr>
          <w:b/>
        </w:rPr>
      </w:pPr>
    </w:p>
    <w:p w14:paraId="7266923C" w14:textId="77777777" w:rsidR="00AE73DF" w:rsidRPr="00136271" w:rsidRDefault="00AE73DF" w:rsidP="00AE73DF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4"/>
      <w:r w:rsidRPr="00136271">
        <w:rPr>
          <w:rFonts w:hint="eastAsia"/>
          <w:b/>
        </w:rPr>
        <w:t>问题和关注点</w:t>
      </w:r>
      <w:commentRangeEnd w:id="4"/>
      <w:r>
        <w:rPr>
          <w:rStyle w:val="a8"/>
        </w:rPr>
        <w:commentReference w:id="4"/>
      </w:r>
    </w:p>
    <w:p w14:paraId="6404FD5C" w14:textId="77777777" w:rsidR="00AE73DF" w:rsidRPr="00767314" w:rsidRDefault="000A1A5B" w:rsidP="00AE73DF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数据库</w:t>
      </w:r>
      <w:r w:rsidR="009E4202">
        <w:rPr>
          <w:rFonts w:hint="eastAsia"/>
          <w:color w:val="0070C0"/>
        </w:rPr>
        <w:t>缺失某些字段</w:t>
      </w:r>
    </w:p>
    <w:p w14:paraId="2E788C1D" w14:textId="77777777" w:rsidR="00AE73DF" w:rsidRPr="00136271" w:rsidRDefault="00AE73DF" w:rsidP="00AE73DF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5"/>
      <w:r w:rsidRPr="00136271">
        <w:rPr>
          <w:rFonts w:hint="eastAsia"/>
          <w:b/>
        </w:rPr>
        <w:t>下周</w:t>
      </w:r>
      <w:r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  <w:commentRangeEnd w:id="5"/>
      <w:r>
        <w:rPr>
          <w:rStyle w:val="a8"/>
        </w:rPr>
        <w:commentReference w:id="5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AE73DF" w14:paraId="75CC17A8" w14:textId="77777777" w:rsidTr="000A1A5B">
        <w:tc>
          <w:tcPr>
            <w:tcW w:w="3652" w:type="dxa"/>
            <w:shd w:val="clear" w:color="auto" w:fill="D9D9D9" w:themeFill="background1" w:themeFillShade="D9"/>
          </w:tcPr>
          <w:p w14:paraId="61A3F845" w14:textId="77777777" w:rsidR="00AE73DF" w:rsidRDefault="00AE73DF" w:rsidP="000A1A5B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A7850B2" w14:textId="77777777" w:rsidR="00AE73DF" w:rsidRDefault="00AE73DF" w:rsidP="000A1A5B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4BCB081" w14:textId="77777777" w:rsidR="00AE73DF" w:rsidRDefault="00AE73DF" w:rsidP="000A1A5B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E73DF" w14:paraId="0DC4B71E" w14:textId="77777777" w:rsidTr="000A1A5B">
        <w:tc>
          <w:tcPr>
            <w:tcW w:w="3652" w:type="dxa"/>
          </w:tcPr>
          <w:p w14:paraId="31B47D38" w14:textId="77777777" w:rsidR="00AE73DF" w:rsidRPr="000A1A5B" w:rsidRDefault="009E4202" w:rsidP="000A1A5B">
            <w:pPr>
              <w:pStyle w:val="a7"/>
              <w:numPr>
                <w:ilvl w:val="0"/>
                <w:numId w:val="7"/>
              </w:numPr>
              <w:ind w:firstLineChars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解决</w:t>
            </w:r>
            <w:r>
              <w:rPr>
                <w:rFonts w:hint="eastAsia"/>
                <w:color w:val="0070C0"/>
              </w:rPr>
              <w:t>数据库缺失某些字段</w:t>
            </w:r>
            <w:r w:rsidRPr="005C59E4">
              <w:rPr>
                <w:rFonts w:hint="eastAsia"/>
                <w:color w:val="0070C0"/>
              </w:rPr>
              <w:t>的问题</w:t>
            </w:r>
          </w:p>
        </w:tc>
        <w:tc>
          <w:tcPr>
            <w:tcW w:w="2410" w:type="dxa"/>
          </w:tcPr>
          <w:p w14:paraId="7434AA7A" w14:textId="77777777" w:rsidR="00AE73DF" w:rsidRPr="005C59E4" w:rsidRDefault="00AE73DF" w:rsidP="009E4202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 w:rsidR="009E4202">
              <w:rPr>
                <w:color w:val="0070C0"/>
              </w:rPr>
              <w:t>14</w:t>
            </w:r>
            <w:r>
              <w:rPr>
                <w:rFonts w:hint="eastAsia"/>
                <w:color w:val="0070C0"/>
              </w:rPr>
              <w:t>~2016-11</w:t>
            </w:r>
            <w:r w:rsidRPr="005C59E4">
              <w:rPr>
                <w:rFonts w:hint="eastAsia"/>
                <w:color w:val="0070C0"/>
              </w:rPr>
              <w:t>-</w:t>
            </w:r>
            <w:r w:rsidR="009E4202">
              <w:rPr>
                <w:color w:val="0070C0"/>
              </w:rPr>
              <w:t>14</w:t>
            </w:r>
          </w:p>
        </w:tc>
        <w:tc>
          <w:tcPr>
            <w:tcW w:w="1701" w:type="dxa"/>
          </w:tcPr>
          <w:p w14:paraId="237D020F" w14:textId="77777777" w:rsidR="00AE73DF" w:rsidRPr="005C59E4" w:rsidRDefault="00AE73DF" w:rsidP="000A1A5B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AE73DF" w14:paraId="510B415E" w14:textId="77777777" w:rsidTr="000A1A5B">
        <w:tc>
          <w:tcPr>
            <w:tcW w:w="3652" w:type="dxa"/>
          </w:tcPr>
          <w:p w14:paraId="4EB1C02E" w14:textId="77777777" w:rsidR="00AE73DF" w:rsidRPr="000A1A5B" w:rsidRDefault="009E4202" w:rsidP="000A1A5B">
            <w:pPr>
              <w:pStyle w:val="a7"/>
              <w:numPr>
                <w:ilvl w:val="0"/>
                <w:numId w:val="7"/>
              </w:numPr>
              <w:ind w:firstLineChars="0"/>
              <w:rPr>
                <w:color w:val="0070C0"/>
              </w:rPr>
            </w:pPr>
            <w:r w:rsidRPr="000A1A5B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前端发现模块部分的编写</w:t>
            </w:r>
            <w:r>
              <w:rPr>
                <w:rFonts w:hint="eastAsia"/>
                <w:color w:val="0070C0"/>
              </w:rPr>
              <w:t>(</w:t>
            </w:r>
            <w:r>
              <w:rPr>
                <w:rFonts w:hint="eastAsia"/>
                <w:color w:val="0070C0"/>
              </w:rPr>
              <w:t>发现页面、睡前故事、树洞</w:t>
            </w:r>
            <w:r>
              <w:rPr>
                <w:rFonts w:hint="eastAsia"/>
                <w:color w:val="0070C0"/>
              </w:rPr>
              <w:t>)</w:t>
            </w:r>
          </w:p>
        </w:tc>
        <w:tc>
          <w:tcPr>
            <w:tcW w:w="2410" w:type="dxa"/>
          </w:tcPr>
          <w:p w14:paraId="14268D17" w14:textId="77777777" w:rsidR="00AE73DF" w:rsidRPr="005C59E4" w:rsidRDefault="00AE73DF" w:rsidP="009E4202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 w:rsidR="009E4202">
              <w:rPr>
                <w:color w:val="0070C0"/>
              </w:rPr>
              <w:t>15</w:t>
            </w:r>
            <w:r>
              <w:rPr>
                <w:rFonts w:hint="eastAsia"/>
                <w:color w:val="0070C0"/>
              </w:rPr>
              <w:t>~2016-11</w:t>
            </w:r>
            <w:r w:rsidRPr="005C59E4">
              <w:rPr>
                <w:rFonts w:hint="eastAsia"/>
                <w:color w:val="0070C0"/>
              </w:rPr>
              <w:t>-</w:t>
            </w:r>
            <w:r w:rsidR="009E4202">
              <w:rPr>
                <w:color w:val="0070C0"/>
              </w:rPr>
              <w:t>16</w:t>
            </w:r>
          </w:p>
        </w:tc>
        <w:tc>
          <w:tcPr>
            <w:tcW w:w="1701" w:type="dxa"/>
          </w:tcPr>
          <w:p w14:paraId="25FF5FCF" w14:textId="77777777" w:rsidR="00AE73DF" w:rsidRPr="005C59E4" w:rsidRDefault="00AE73DF" w:rsidP="000A1A5B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AE73DF" w14:paraId="4B6291FB" w14:textId="77777777" w:rsidTr="000A1A5B">
        <w:tc>
          <w:tcPr>
            <w:tcW w:w="3652" w:type="dxa"/>
          </w:tcPr>
          <w:p w14:paraId="37D7A3B1" w14:textId="77777777" w:rsidR="00AE73DF" w:rsidRPr="005C59E4" w:rsidRDefault="009E4202" w:rsidP="009E4202">
            <w:pPr>
              <w:pStyle w:val="a7"/>
              <w:numPr>
                <w:ilvl w:val="0"/>
                <w:numId w:val="7"/>
              </w:numPr>
              <w:ind w:firstLineChars="0"/>
              <w:rPr>
                <w:color w:val="0070C0"/>
              </w:rPr>
            </w:pPr>
            <w:r w:rsidRPr="000A1A5B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前端发现模块部分的编写</w:t>
            </w:r>
            <w:r>
              <w:rPr>
                <w:rFonts w:hint="eastAsia"/>
                <w:color w:val="0070C0"/>
              </w:rPr>
              <w:t>(</w:t>
            </w:r>
            <w:r>
              <w:rPr>
                <w:rFonts w:hint="eastAsia"/>
                <w:color w:val="0070C0"/>
              </w:rPr>
              <w:t>亲子活动、启蒙教育</w:t>
            </w:r>
            <w:r>
              <w:rPr>
                <w:rFonts w:hint="eastAsia"/>
                <w:color w:val="0070C0"/>
              </w:rPr>
              <w:t>)</w:t>
            </w:r>
          </w:p>
        </w:tc>
        <w:tc>
          <w:tcPr>
            <w:tcW w:w="2410" w:type="dxa"/>
          </w:tcPr>
          <w:p w14:paraId="66AF9065" w14:textId="77777777" w:rsidR="00AE73DF" w:rsidRPr="005C59E4" w:rsidRDefault="00AE73DF" w:rsidP="009E4202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 w:rsidR="009E4202">
              <w:rPr>
                <w:color w:val="0070C0"/>
              </w:rPr>
              <w:t>17</w:t>
            </w:r>
            <w:r>
              <w:rPr>
                <w:rFonts w:hint="eastAsia"/>
                <w:color w:val="0070C0"/>
              </w:rPr>
              <w:t>~2016-11</w:t>
            </w:r>
            <w:r w:rsidRPr="005C59E4">
              <w:rPr>
                <w:rFonts w:hint="eastAsia"/>
                <w:color w:val="0070C0"/>
              </w:rPr>
              <w:t>-</w:t>
            </w:r>
            <w:r w:rsidR="009E4202">
              <w:rPr>
                <w:color w:val="0070C0"/>
              </w:rPr>
              <w:t>18</w:t>
            </w:r>
          </w:p>
        </w:tc>
        <w:tc>
          <w:tcPr>
            <w:tcW w:w="1701" w:type="dxa"/>
          </w:tcPr>
          <w:p w14:paraId="78435D63" w14:textId="77777777" w:rsidR="00AE73DF" w:rsidRPr="005C59E4" w:rsidRDefault="00AE73DF" w:rsidP="000A1A5B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</w:tbl>
    <w:p w14:paraId="1F871D22" w14:textId="77777777" w:rsidR="00AE73DF" w:rsidRPr="00136271" w:rsidRDefault="00AE73DF" w:rsidP="00AE73DF">
      <w:pPr>
        <w:pStyle w:val="a7"/>
        <w:ind w:left="420" w:firstLineChars="0" w:firstLine="0"/>
      </w:pPr>
    </w:p>
    <w:p w14:paraId="1D7557C0" w14:textId="77777777" w:rsidR="00136271" w:rsidRDefault="00136271" w:rsidP="00136271">
      <w:pPr>
        <w:pStyle w:val="a7"/>
        <w:ind w:left="420" w:firstLineChars="0" w:firstLine="0"/>
      </w:pPr>
    </w:p>
    <w:p w14:paraId="39B435A5" w14:textId="77777777" w:rsidR="00AE73DF" w:rsidRDefault="00AE73DF" w:rsidP="00136271">
      <w:pPr>
        <w:pStyle w:val="a7"/>
        <w:ind w:left="420" w:firstLineChars="0" w:firstLine="0"/>
      </w:pPr>
    </w:p>
    <w:p w14:paraId="517ACD10" w14:textId="77777777" w:rsidR="00AE73DF" w:rsidRDefault="00AE73DF" w:rsidP="00136271">
      <w:pPr>
        <w:pStyle w:val="a7"/>
        <w:ind w:left="420" w:firstLineChars="0" w:firstLine="0"/>
      </w:pPr>
    </w:p>
    <w:p w14:paraId="6F19BBA5" w14:textId="77777777" w:rsidR="00AE73DF" w:rsidRDefault="00AE73DF" w:rsidP="00136271">
      <w:pPr>
        <w:pStyle w:val="a7"/>
        <w:ind w:left="420" w:firstLineChars="0" w:firstLine="0"/>
      </w:pPr>
    </w:p>
    <w:p w14:paraId="4940AB2B" w14:textId="77777777" w:rsidR="00AE73DF" w:rsidRDefault="00AE73DF" w:rsidP="00136271">
      <w:pPr>
        <w:pStyle w:val="a7"/>
        <w:ind w:left="420" w:firstLineChars="0" w:firstLine="0"/>
      </w:pPr>
    </w:p>
    <w:p w14:paraId="50F35EC5" w14:textId="77777777" w:rsidR="00AE73DF" w:rsidRDefault="00AE73DF" w:rsidP="00136271">
      <w:pPr>
        <w:pStyle w:val="a7"/>
        <w:ind w:left="420" w:firstLineChars="0" w:firstLine="0"/>
      </w:pPr>
    </w:p>
    <w:p w14:paraId="238796B7" w14:textId="77777777" w:rsidR="00AE73DF" w:rsidRDefault="00AE73DF" w:rsidP="00136271">
      <w:pPr>
        <w:pStyle w:val="a7"/>
        <w:ind w:left="420" w:firstLineChars="0" w:firstLine="0"/>
      </w:pPr>
    </w:p>
    <w:p w14:paraId="23ADBA95" w14:textId="77777777" w:rsidR="00AE73DF" w:rsidRDefault="00AE73DF" w:rsidP="00136271">
      <w:pPr>
        <w:pStyle w:val="a7"/>
        <w:ind w:left="420" w:firstLineChars="0" w:firstLine="0"/>
      </w:pPr>
    </w:p>
    <w:p w14:paraId="5ADBA046" w14:textId="77777777" w:rsidR="00AE73DF" w:rsidRDefault="00AE73DF" w:rsidP="00136271">
      <w:pPr>
        <w:pStyle w:val="a7"/>
        <w:ind w:left="420" w:firstLineChars="0" w:firstLine="0"/>
      </w:pPr>
    </w:p>
    <w:p w14:paraId="36A07579" w14:textId="77777777" w:rsidR="00AE73DF" w:rsidRDefault="00AE73DF" w:rsidP="00136271">
      <w:pPr>
        <w:pStyle w:val="a7"/>
        <w:ind w:left="420" w:firstLineChars="0" w:firstLine="0"/>
      </w:pPr>
    </w:p>
    <w:p w14:paraId="44C766D8" w14:textId="77777777" w:rsidR="00AE73DF" w:rsidRDefault="00AE73DF" w:rsidP="00136271">
      <w:pPr>
        <w:pStyle w:val="a7"/>
        <w:ind w:left="420" w:firstLineChars="0" w:firstLine="0"/>
      </w:pPr>
    </w:p>
    <w:p w14:paraId="30C135AD" w14:textId="77777777" w:rsidR="00AE73DF" w:rsidRDefault="00AE73DF" w:rsidP="00136271">
      <w:pPr>
        <w:pStyle w:val="a7"/>
        <w:ind w:left="420" w:firstLineChars="0" w:firstLine="0"/>
      </w:pPr>
    </w:p>
    <w:p w14:paraId="7F34F314" w14:textId="77777777" w:rsidR="00AE73DF" w:rsidRPr="005E5B1D" w:rsidRDefault="00AE73DF" w:rsidP="00AE73DF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lastRenderedPageBreak/>
        <w:t>个人</w:t>
      </w:r>
      <w:r w:rsidRPr="005E5B1D">
        <w:rPr>
          <w:rFonts w:hint="eastAsia"/>
          <w:sz w:val="36"/>
        </w:rPr>
        <w:t>周报</w:t>
      </w:r>
    </w:p>
    <w:p w14:paraId="2D5E402D" w14:textId="77777777" w:rsidR="00AE73DF" w:rsidRPr="00AA2AFB" w:rsidRDefault="00AE73DF" w:rsidP="00AE73DF">
      <w:pPr>
        <w:ind w:firstLine="420"/>
        <w:jc w:val="center"/>
      </w:pPr>
      <w:r>
        <w:rPr>
          <w:rFonts w:hint="eastAsia"/>
        </w:rPr>
        <w:t>报告期：</w:t>
      </w:r>
      <w:r w:rsidRPr="00AA2AFB">
        <w:rPr>
          <w:rFonts w:hint="eastAsia"/>
          <w:color w:val="0070C0"/>
        </w:rPr>
        <w:t>[</w:t>
      </w:r>
      <w:r>
        <w:rPr>
          <w:rFonts w:hint="eastAsia"/>
          <w:color w:val="0070C0"/>
        </w:rPr>
        <w:t>2016-</w:t>
      </w:r>
      <w:r>
        <w:rPr>
          <w:color w:val="0070C0"/>
        </w:rPr>
        <w:t>11</w:t>
      </w:r>
      <w:r>
        <w:rPr>
          <w:rFonts w:hint="eastAsia"/>
          <w:color w:val="0070C0"/>
        </w:rPr>
        <w:t>-</w:t>
      </w:r>
      <w:r>
        <w:rPr>
          <w:color w:val="0070C0"/>
        </w:rPr>
        <w:t>14</w:t>
      </w:r>
      <w:r w:rsidRPr="00AA2AFB">
        <w:rPr>
          <w:rFonts w:hint="eastAsia"/>
          <w:color w:val="0070C0"/>
        </w:rPr>
        <w:t xml:space="preserve">]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Pr="00AA2AFB">
        <w:rPr>
          <w:rFonts w:hint="eastAsia"/>
          <w:color w:val="0070C0"/>
        </w:rPr>
        <w:t>[</w:t>
      </w:r>
      <w:r>
        <w:rPr>
          <w:rFonts w:hint="eastAsia"/>
          <w:color w:val="0070C0"/>
        </w:rPr>
        <w:t>2016-11-</w:t>
      </w:r>
      <w:r>
        <w:rPr>
          <w:color w:val="0070C0"/>
        </w:rPr>
        <w:t>20</w:t>
      </w:r>
      <w:r w:rsidRPr="00AA2AFB">
        <w:rPr>
          <w:rFonts w:hint="eastAsia"/>
          <w:color w:val="0070C0"/>
        </w:rPr>
        <w:t>]</w:t>
      </w:r>
    </w:p>
    <w:p w14:paraId="13D0C635" w14:textId="77777777" w:rsidR="00AE73DF" w:rsidRPr="00AA2AFB" w:rsidRDefault="00AE73DF" w:rsidP="00AE73DF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张郭霄</w:t>
      </w:r>
    </w:p>
    <w:p w14:paraId="4B509A26" w14:textId="77777777" w:rsidR="00AE73DF" w:rsidRPr="00826B0F" w:rsidRDefault="00AE73DF" w:rsidP="00AE73DF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6"/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  <w:commentRangeEnd w:id="6"/>
      <w:r>
        <w:rPr>
          <w:rStyle w:val="a8"/>
        </w:rPr>
        <w:commentReference w:id="6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9E4202" w14:paraId="55389FE5" w14:textId="77777777" w:rsidTr="000B491C">
        <w:tc>
          <w:tcPr>
            <w:tcW w:w="3652" w:type="dxa"/>
            <w:shd w:val="clear" w:color="auto" w:fill="D9D9D9" w:themeFill="background1" w:themeFillShade="D9"/>
          </w:tcPr>
          <w:p w14:paraId="6E3674CD" w14:textId="77777777" w:rsidR="009E4202" w:rsidRDefault="009E4202" w:rsidP="000B491C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A2BC3E0" w14:textId="77777777" w:rsidR="009E4202" w:rsidRDefault="009E4202" w:rsidP="000B491C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C063554" w14:textId="77777777" w:rsidR="009E4202" w:rsidRDefault="009E4202" w:rsidP="000B491C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9E4202" w14:paraId="5B74B203" w14:textId="77777777" w:rsidTr="000B491C">
        <w:tc>
          <w:tcPr>
            <w:tcW w:w="3652" w:type="dxa"/>
          </w:tcPr>
          <w:p w14:paraId="785AFFDC" w14:textId="77777777" w:rsidR="009E4202" w:rsidRPr="009E4202" w:rsidRDefault="009E4202" w:rsidP="009E4202">
            <w:pPr>
              <w:pStyle w:val="a7"/>
              <w:numPr>
                <w:ilvl w:val="0"/>
                <w:numId w:val="8"/>
              </w:numPr>
              <w:ind w:firstLineChars="0"/>
              <w:rPr>
                <w:color w:val="0070C0"/>
              </w:rPr>
            </w:pPr>
            <w:r w:rsidRPr="009E4202">
              <w:rPr>
                <w:rFonts w:hint="eastAsia"/>
                <w:color w:val="0070C0"/>
              </w:rPr>
              <w:t>解决数据库缺失某些字段的问题</w:t>
            </w:r>
          </w:p>
        </w:tc>
        <w:tc>
          <w:tcPr>
            <w:tcW w:w="2410" w:type="dxa"/>
          </w:tcPr>
          <w:p w14:paraId="56169BCC" w14:textId="77777777" w:rsidR="009E4202" w:rsidRPr="005C59E4" w:rsidRDefault="009E4202" w:rsidP="000B491C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>
              <w:rPr>
                <w:color w:val="0070C0"/>
              </w:rPr>
              <w:t>14</w:t>
            </w:r>
            <w:r>
              <w:rPr>
                <w:rFonts w:hint="eastAsia"/>
                <w:color w:val="0070C0"/>
              </w:rPr>
              <w:t>~2016-11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14</w:t>
            </w:r>
          </w:p>
        </w:tc>
        <w:tc>
          <w:tcPr>
            <w:tcW w:w="1701" w:type="dxa"/>
          </w:tcPr>
          <w:p w14:paraId="3C63CB22" w14:textId="77777777" w:rsidR="009E4202" w:rsidRPr="005C59E4" w:rsidRDefault="009E4202" w:rsidP="000B491C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9E4202" w14:paraId="5D6CEFC2" w14:textId="77777777" w:rsidTr="000B491C">
        <w:tc>
          <w:tcPr>
            <w:tcW w:w="3652" w:type="dxa"/>
          </w:tcPr>
          <w:p w14:paraId="26DE150D" w14:textId="77777777" w:rsidR="009E4202" w:rsidRPr="000A1A5B" w:rsidRDefault="009E4202" w:rsidP="009E4202">
            <w:pPr>
              <w:pStyle w:val="a7"/>
              <w:numPr>
                <w:ilvl w:val="0"/>
                <w:numId w:val="8"/>
              </w:numPr>
              <w:ind w:firstLineChars="0"/>
              <w:rPr>
                <w:color w:val="0070C0"/>
              </w:rPr>
            </w:pPr>
            <w:r w:rsidRPr="000A1A5B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前端发现模块部分的编写</w:t>
            </w:r>
            <w:r>
              <w:rPr>
                <w:rFonts w:hint="eastAsia"/>
                <w:color w:val="0070C0"/>
              </w:rPr>
              <w:t>(</w:t>
            </w:r>
            <w:r>
              <w:rPr>
                <w:rFonts w:hint="eastAsia"/>
                <w:color w:val="0070C0"/>
              </w:rPr>
              <w:t>发现页面、睡前故事、树洞</w:t>
            </w:r>
            <w:r>
              <w:rPr>
                <w:rFonts w:hint="eastAsia"/>
                <w:color w:val="0070C0"/>
              </w:rPr>
              <w:t>)</w:t>
            </w:r>
          </w:p>
        </w:tc>
        <w:tc>
          <w:tcPr>
            <w:tcW w:w="2410" w:type="dxa"/>
          </w:tcPr>
          <w:p w14:paraId="30DA6625" w14:textId="77777777" w:rsidR="009E4202" w:rsidRPr="005C59E4" w:rsidRDefault="009E4202" w:rsidP="000B491C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>
              <w:rPr>
                <w:color w:val="0070C0"/>
              </w:rPr>
              <w:t>15</w:t>
            </w:r>
            <w:r>
              <w:rPr>
                <w:rFonts w:hint="eastAsia"/>
                <w:color w:val="0070C0"/>
              </w:rPr>
              <w:t>~2016-11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16</w:t>
            </w:r>
          </w:p>
        </w:tc>
        <w:tc>
          <w:tcPr>
            <w:tcW w:w="1701" w:type="dxa"/>
          </w:tcPr>
          <w:p w14:paraId="458D6BCA" w14:textId="77777777" w:rsidR="009E4202" w:rsidRPr="005C59E4" w:rsidRDefault="009E4202" w:rsidP="000B491C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9E4202" w14:paraId="7CF66C03" w14:textId="77777777" w:rsidTr="000B491C">
        <w:tc>
          <w:tcPr>
            <w:tcW w:w="3652" w:type="dxa"/>
          </w:tcPr>
          <w:p w14:paraId="3736DB57" w14:textId="77777777" w:rsidR="009E4202" w:rsidRPr="005C59E4" w:rsidRDefault="009E4202" w:rsidP="009E4202">
            <w:pPr>
              <w:pStyle w:val="a7"/>
              <w:numPr>
                <w:ilvl w:val="0"/>
                <w:numId w:val="8"/>
              </w:numPr>
              <w:ind w:firstLineChars="0"/>
              <w:rPr>
                <w:color w:val="0070C0"/>
              </w:rPr>
            </w:pPr>
            <w:r w:rsidRPr="000A1A5B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前端发现模块部分的编写</w:t>
            </w:r>
            <w:r>
              <w:rPr>
                <w:rFonts w:hint="eastAsia"/>
                <w:color w:val="0070C0"/>
              </w:rPr>
              <w:t>(</w:t>
            </w:r>
            <w:r>
              <w:rPr>
                <w:rFonts w:hint="eastAsia"/>
                <w:color w:val="0070C0"/>
              </w:rPr>
              <w:t>亲子活动、启蒙教育</w:t>
            </w:r>
            <w:r>
              <w:rPr>
                <w:rFonts w:hint="eastAsia"/>
                <w:color w:val="0070C0"/>
              </w:rPr>
              <w:t>)</w:t>
            </w:r>
          </w:p>
        </w:tc>
        <w:tc>
          <w:tcPr>
            <w:tcW w:w="2410" w:type="dxa"/>
          </w:tcPr>
          <w:p w14:paraId="4E8967BB" w14:textId="77777777" w:rsidR="009E4202" w:rsidRPr="005C59E4" w:rsidRDefault="009E4202" w:rsidP="000B491C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>
              <w:rPr>
                <w:color w:val="0070C0"/>
              </w:rPr>
              <w:t>17</w:t>
            </w:r>
            <w:r>
              <w:rPr>
                <w:rFonts w:hint="eastAsia"/>
                <w:color w:val="0070C0"/>
              </w:rPr>
              <w:t>~2016-11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18</w:t>
            </w:r>
          </w:p>
        </w:tc>
        <w:tc>
          <w:tcPr>
            <w:tcW w:w="1701" w:type="dxa"/>
          </w:tcPr>
          <w:p w14:paraId="085D4395" w14:textId="77777777" w:rsidR="009E4202" w:rsidRPr="005C59E4" w:rsidRDefault="009E4202" w:rsidP="000B491C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</w:tbl>
    <w:p w14:paraId="149ABAD6" w14:textId="77777777" w:rsidR="00AE73DF" w:rsidRPr="00BA6F4D" w:rsidRDefault="00AE73DF" w:rsidP="00BA6F4D">
      <w:pPr>
        <w:rPr>
          <w:b/>
        </w:rPr>
      </w:pPr>
    </w:p>
    <w:p w14:paraId="0EFE4E14" w14:textId="77777777" w:rsidR="00AE73DF" w:rsidRPr="00136271" w:rsidRDefault="00AE73DF" w:rsidP="00AE73DF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7"/>
      <w:r w:rsidRPr="00136271">
        <w:rPr>
          <w:rFonts w:hint="eastAsia"/>
          <w:b/>
        </w:rPr>
        <w:t>问题和关注点</w:t>
      </w:r>
      <w:commentRangeEnd w:id="7"/>
      <w:r>
        <w:rPr>
          <w:rStyle w:val="a8"/>
        </w:rPr>
        <w:commentReference w:id="7"/>
      </w:r>
    </w:p>
    <w:p w14:paraId="4D0620CB" w14:textId="77777777" w:rsidR="00AE73DF" w:rsidRPr="00767314" w:rsidRDefault="009E4202" w:rsidP="00AE73DF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页面之间的链接在电脑端实现但在手机端无法实现</w:t>
      </w:r>
    </w:p>
    <w:p w14:paraId="7F24E92E" w14:textId="77777777" w:rsidR="00AE73DF" w:rsidRPr="00136271" w:rsidRDefault="00AE73DF" w:rsidP="00AE73DF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8"/>
      <w:r w:rsidRPr="00136271">
        <w:rPr>
          <w:rFonts w:hint="eastAsia"/>
          <w:b/>
        </w:rPr>
        <w:t>下周</w:t>
      </w:r>
      <w:r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  <w:commentRangeEnd w:id="8"/>
      <w:r>
        <w:rPr>
          <w:rStyle w:val="a8"/>
        </w:rPr>
        <w:commentReference w:id="8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AE73DF" w14:paraId="6E484DA6" w14:textId="77777777" w:rsidTr="000A1A5B">
        <w:tc>
          <w:tcPr>
            <w:tcW w:w="3652" w:type="dxa"/>
            <w:shd w:val="clear" w:color="auto" w:fill="D9D9D9" w:themeFill="background1" w:themeFillShade="D9"/>
          </w:tcPr>
          <w:p w14:paraId="461276F5" w14:textId="77777777" w:rsidR="00AE73DF" w:rsidRDefault="00AE73DF" w:rsidP="000A1A5B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D6A688C" w14:textId="77777777" w:rsidR="00AE73DF" w:rsidRDefault="00AE73DF" w:rsidP="000A1A5B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639B102" w14:textId="77777777" w:rsidR="00AE73DF" w:rsidRDefault="00AE73DF" w:rsidP="000A1A5B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E73DF" w14:paraId="08B04E5F" w14:textId="77777777" w:rsidTr="000A1A5B">
        <w:tc>
          <w:tcPr>
            <w:tcW w:w="3652" w:type="dxa"/>
          </w:tcPr>
          <w:p w14:paraId="66D7D4C9" w14:textId="77777777" w:rsidR="00AE73DF" w:rsidRPr="009E4202" w:rsidRDefault="009E4202" w:rsidP="009E4202">
            <w:pPr>
              <w:pStyle w:val="a7"/>
              <w:numPr>
                <w:ilvl w:val="0"/>
                <w:numId w:val="9"/>
              </w:numPr>
              <w:ind w:firstLineChars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解决</w:t>
            </w:r>
            <w:r w:rsidRPr="009E4202">
              <w:rPr>
                <w:rFonts w:hint="eastAsia"/>
                <w:color w:val="0070C0"/>
              </w:rPr>
              <w:t>页面之间的链接在电脑端实现但在手机端无法实现</w:t>
            </w:r>
            <w:r w:rsidRPr="005C59E4">
              <w:rPr>
                <w:rFonts w:hint="eastAsia"/>
                <w:color w:val="0070C0"/>
              </w:rPr>
              <w:t>的问题</w:t>
            </w:r>
          </w:p>
        </w:tc>
        <w:tc>
          <w:tcPr>
            <w:tcW w:w="2410" w:type="dxa"/>
          </w:tcPr>
          <w:p w14:paraId="010B0A0D" w14:textId="77777777" w:rsidR="00AE73DF" w:rsidRPr="005C59E4" w:rsidRDefault="00AE73DF" w:rsidP="009E4202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 w:rsidR="009E4202">
              <w:rPr>
                <w:color w:val="0070C0"/>
              </w:rPr>
              <w:t>21</w:t>
            </w:r>
            <w:r>
              <w:rPr>
                <w:rFonts w:hint="eastAsia"/>
                <w:color w:val="0070C0"/>
              </w:rPr>
              <w:t>~2016-11</w:t>
            </w:r>
            <w:r w:rsidRPr="005C59E4">
              <w:rPr>
                <w:rFonts w:hint="eastAsia"/>
                <w:color w:val="0070C0"/>
              </w:rPr>
              <w:t>-</w:t>
            </w:r>
            <w:r w:rsidR="009E4202">
              <w:rPr>
                <w:color w:val="0070C0"/>
              </w:rPr>
              <w:t>21</w:t>
            </w:r>
          </w:p>
        </w:tc>
        <w:tc>
          <w:tcPr>
            <w:tcW w:w="1701" w:type="dxa"/>
          </w:tcPr>
          <w:p w14:paraId="1F8D3ED6" w14:textId="77777777" w:rsidR="00AE73DF" w:rsidRPr="005C59E4" w:rsidRDefault="00AE73DF" w:rsidP="000A1A5B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AE73DF" w14:paraId="3A2EFBD9" w14:textId="77777777" w:rsidTr="000A1A5B">
        <w:tc>
          <w:tcPr>
            <w:tcW w:w="3652" w:type="dxa"/>
          </w:tcPr>
          <w:p w14:paraId="6EBB3B15" w14:textId="77777777" w:rsidR="00AE73DF" w:rsidRPr="009E4202" w:rsidRDefault="00AE73DF" w:rsidP="009E4202">
            <w:pPr>
              <w:pStyle w:val="a7"/>
              <w:numPr>
                <w:ilvl w:val="0"/>
                <w:numId w:val="9"/>
              </w:numPr>
              <w:ind w:firstLineChars="0"/>
              <w:rPr>
                <w:color w:val="0070C0"/>
              </w:rPr>
            </w:pPr>
            <w:r w:rsidRPr="009E4202">
              <w:rPr>
                <w:rFonts w:hint="eastAsia"/>
                <w:color w:val="0070C0"/>
              </w:rPr>
              <w:t>完成</w:t>
            </w:r>
            <w:r w:rsidR="009E4202">
              <w:rPr>
                <w:rFonts w:hint="eastAsia"/>
                <w:color w:val="0070C0"/>
              </w:rPr>
              <w:t>睡前故事的音频播放</w:t>
            </w:r>
          </w:p>
        </w:tc>
        <w:tc>
          <w:tcPr>
            <w:tcW w:w="2410" w:type="dxa"/>
          </w:tcPr>
          <w:p w14:paraId="1FD68F67" w14:textId="77777777" w:rsidR="00AE73DF" w:rsidRPr="005C59E4" w:rsidRDefault="00AE73DF" w:rsidP="009E4202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 w:rsidR="009E4202">
              <w:rPr>
                <w:color w:val="0070C0"/>
              </w:rPr>
              <w:t>22</w:t>
            </w:r>
            <w:r>
              <w:rPr>
                <w:rFonts w:hint="eastAsia"/>
                <w:color w:val="0070C0"/>
              </w:rPr>
              <w:t>~2016-11</w:t>
            </w:r>
            <w:r w:rsidRPr="005C59E4">
              <w:rPr>
                <w:rFonts w:hint="eastAsia"/>
                <w:color w:val="0070C0"/>
              </w:rPr>
              <w:t>-</w:t>
            </w:r>
            <w:r w:rsidR="009E4202">
              <w:rPr>
                <w:color w:val="0070C0"/>
              </w:rPr>
              <w:t>23</w:t>
            </w:r>
          </w:p>
        </w:tc>
        <w:tc>
          <w:tcPr>
            <w:tcW w:w="1701" w:type="dxa"/>
          </w:tcPr>
          <w:p w14:paraId="05481A8B" w14:textId="77777777" w:rsidR="00AE73DF" w:rsidRPr="005C59E4" w:rsidRDefault="00AE73DF" w:rsidP="000A1A5B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AE73DF" w14:paraId="40969A35" w14:textId="77777777" w:rsidTr="000A1A5B">
        <w:tc>
          <w:tcPr>
            <w:tcW w:w="3652" w:type="dxa"/>
          </w:tcPr>
          <w:p w14:paraId="378073E6" w14:textId="77777777" w:rsidR="00AE73DF" w:rsidRPr="005C59E4" w:rsidRDefault="009E4202" w:rsidP="009E4202">
            <w:pPr>
              <w:pStyle w:val="a7"/>
              <w:numPr>
                <w:ilvl w:val="0"/>
                <w:numId w:val="9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完成下拉刷新、上拉加载</w:t>
            </w:r>
          </w:p>
        </w:tc>
        <w:tc>
          <w:tcPr>
            <w:tcW w:w="2410" w:type="dxa"/>
          </w:tcPr>
          <w:p w14:paraId="55EAFDA5" w14:textId="77777777" w:rsidR="00AE73DF" w:rsidRPr="005C59E4" w:rsidRDefault="00AE73DF" w:rsidP="009E4202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 w:rsidR="009E4202">
              <w:rPr>
                <w:color w:val="0070C0"/>
              </w:rPr>
              <w:t>24</w:t>
            </w:r>
            <w:r>
              <w:rPr>
                <w:rFonts w:hint="eastAsia"/>
                <w:color w:val="0070C0"/>
              </w:rPr>
              <w:t>~2016-11</w:t>
            </w:r>
            <w:r w:rsidRPr="005C59E4">
              <w:rPr>
                <w:rFonts w:hint="eastAsia"/>
                <w:color w:val="0070C0"/>
              </w:rPr>
              <w:t>-</w:t>
            </w:r>
            <w:r w:rsidR="009E4202">
              <w:rPr>
                <w:color w:val="0070C0"/>
              </w:rPr>
              <w:t>25</w:t>
            </w:r>
          </w:p>
        </w:tc>
        <w:tc>
          <w:tcPr>
            <w:tcW w:w="1701" w:type="dxa"/>
          </w:tcPr>
          <w:p w14:paraId="33117A89" w14:textId="77777777" w:rsidR="00AE73DF" w:rsidRPr="005C59E4" w:rsidRDefault="00AE73DF" w:rsidP="000A1A5B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</w:tbl>
    <w:p w14:paraId="6CA6C52F" w14:textId="77777777" w:rsidR="00AE73DF" w:rsidRDefault="00AE73DF" w:rsidP="00AE73DF">
      <w:pPr>
        <w:ind w:firstLine="420"/>
        <w:jc w:val="center"/>
      </w:pPr>
    </w:p>
    <w:p w14:paraId="54E7856C" w14:textId="77777777" w:rsidR="00AE73DF" w:rsidRDefault="00AE73DF" w:rsidP="00136271">
      <w:pPr>
        <w:pStyle w:val="a7"/>
        <w:ind w:left="420" w:firstLineChars="0" w:firstLine="0"/>
      </w:pPr>
    </w:p>
    <w:p w14:paraId="50F6690F" w14:textId="77777777" w:rsidR="00AE73DF" w:rsidRDefault="00AE73DF" w:rsidP="00136271">
      <w:pPr>
        <w:pStyle w:val="a7"/>
        <w:ind w:left="420" w:firstLineChars="0" w:firstLine="0"/>
      </w:pPr>
    </w:p>
    <w:p w14:paraId="182942B6" w14:textId="77777777" w:rsidR="00AE73DF" w:rsidRDefault="00AE73DF" w:rsidP="00136271">
      <w:pPr>
        <w:pStyle w:val="a7"/>
        <w:ind w:left="420" w:firstLineChars="0" w:firstLine="0"/>
      </w:pPr>
    </w:p>
    <w:p w14:paraId="01F106EE" w14:textId="77777777" w:rsidR="00AE73DF" w:rsidRDefault="00AE73DF" w:rsidP="00136271">
      <w:pPr>
        <w:pStyle w:val="a7"/>
        <w:ind w:left="420" w:firstLineChars="0" w:firstLine="0"/>
      </w:pPr>
    </w:p>
    <w:p w14:paraId="16A37E87" w14:textId="77777777" w:rsidR="00AE73DF" w:rsidRDefault="00AE73DF" w:rsidP="00136271">
      <w:pPr>
        <w:pStyle w:val="a7"/>
        <w:ind w:left="420" w:firstLineChars="0" w:firstLine="0"/>
      </w:pPr>
    </w:p>
    <w:p w14:paraId="1939BF04" w14:textId="77777777" w:rsidR="00AE73DF" w:rsidRDefault="00AE73DF" w:rsidP="00136271">
      <w:pPr>
        <w:pStyle w:val="a7"/>
        <w:ind w:left="420" w:firstLineChars="0" w:firstLine="0"/>
      </w:pPr>
    </w:p>
    <w:p w14:paraId="5761A8E2" w14:textId="77777777" w:rsidR="00AE73DF" w:rsidRDefault="00AE73DF" w:rsidP="00136271">
      <w:pPr>
        <w:pStyle w:val="a7"/>
        <w:ind w:left="420" w:firstLineChars="0" w:firstLine="0"/>
      </w:pPr>
    </w:p>
    <w:p w14:paraId="5898DB4A" w14:textId="77777777" w:rsidR="00AE73DF" w:rsidRDefault="00AE73DF" w:rsidP="00136271">
      <w:pPr>
        <w:pStyle w:val="a7"/>
        <w:ind w:left="420" w:firstLineChars="0" w:firstLine="0"/>
      </w:pPr>
    </w:p>
    <w:p w14:paraId="7B218304" w14:textId="77777777" w:rsidR="00AE73DF" w:rsidRDefault="00AE73DF" w:rsidP="00136271">
      <w:pPr>
        <w:pStyle w:val="a7"/>
        <w:ind w:left="420" w:firstLineChars="0" w:firstLine="0"/>
      </w:pPr>
    </w:p>
    <w:p w14:paraId="4FAC2830" w14:textId="77777777" w:rsidR="00AE73DF" w:rsidRDefault="00AE73DF" w:rsidP="00136271">
      <w:pPr>
        <w:pStyle w:val="a7"/>
        <w:ind w:left="420" w:firstLineChars="0" w:firstLine="0"/>
      </w:pPr>
    </w:p>
    <w:p w14:paraId="1A8E9D78" w14:textId="77777777" w:rsidR="008E5359" w:rsidRDefault="008E5359" w:rsidP="00136271">
      <w:pPr>
        <w:pStyle w:val="a7"/>
        <w:ind w:left="420" w:firstLineChars="0" w:firstLine="0"/>
      </w:pPr>
    </w:p>
    <w:p w14:paraId="6C3BCAE0" w14:textId="77777777" w:rsidR="008E5359" w:rsidRDefault="008E5359" w:rsidP="00136271">
      <w:pPr>
        <w:pStyle w:val="a7"/>
        <w:ind w:left="420" w:firstLineChars="0" w:firstLine="0"/>
      </w:pPr>
    </w:p>
    <w:p w14:paraId="4CE2DBC0" w14:textId="77777777" w:rsidR="00AE73DF" w:rsidRPr="005E5B1D" w:rsidRDefault="00AE73DF" w:rsidP="00AE73DF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lastRenderedPageBreak/>
        <w:t>个人</w:t>
      </w:r>
      <w:r w:rsidRPr="005E5B1D">
        <w:rPr>
          <w:rFonts w:hint="eastAsia"/>
          <w:sz w:val="36"/>
        </w:rPr>
        <w:t>周报</w:t>
      </w:r>
    </w:p>
    <w:p w14:paraId="36152FA4" w14:textId="77777777" w:rsidR="00AE73DF" w:rsidRPr="00AA2AFB" w:rsidRDefault="00AE73DF" w:rsidP="00AE73DF">
      <w:pPr>
        <w:ind w:firstLine="420"/>
        <w:jc w:val="center"/>
      </w:pPr>
      <w:r>
        <w:rPr>
          <w:rFonts w:hint="eastAsia"/>
        </w:rPr>
        <w:t>报告期：</w:t>
      </w:r>
      <w:r w:rsidRPr="00AA2AFB">
        <w:rPr>
          <w:rFonts w:hint="eastAsia"/>
          <w:color w:val="0070C0"/>
        </w:rPr>
        <w:t>[</w:t>
      </w:r>
      <w:r>
        <w:rPr>
          <w:rFonts w:hint="eastAsia"/>
          <w:color w:val="0070C0"/>
        </w:rPr>
        <w:t>2016-</w:t>
      </w:r>
      <w:r>
        <w:rPr>
          <w:color w:val="0070C0"/>
        </w:rPr>
        <w:t>11</w:t>
      </w:r>
      <w:r>
        <w:rPr>
          <w:rFonts w:hint="eastAsia"/>
          <w:color w:val="0070C0"/>
        </w:rPr>
        <w:t>-2</w:t>
      </w:r>
      <w:r w:rsidRPr="00AA2AFB">
        <w:rPr>
          <w:rFonts w:hint="eastAsia"/>
          <w:color w:val="0070C0"/>
        </w:rPr>
        <w:t xml:space="preserve">1]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Pr="00AA2AFB">
        <w:rPr>
          <w:rFonts w:hint="eastAsia"/>
          <w:color w:val="0070C0"/>
        </w:rPr>
        <w:t>[</w:t>
      </w:r>
      <w:r>
        <w:rPr>
          <w:rFonts w:hint="eastAsia"/>
          <w:color w:val="0070C0"/>
        </w:rPr>
        <w:t>2016-11-27</w:t>
      </w:r>
      <w:r w:rsidRPr="00AA2AFB">
        <w:rPr>
          <w:rFonts w:hint="eastAsia"/>
          <w:color w:val="0070C0"/>
        </w:rPr>
        <w:t>]</w:t>
      </w:r>
    </w:p>
    <w:p w14:paraId="65D166B7" w14:textId="77777777" w:rsidR="00AE73DF" w:rsidRPr="00AA2AFB" w:rsidRDefault="00AE73DF" w:rsidP="00AE73DF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张郭霄</w:t>
      </w:r>
    </w:p>
    <w:p w14:paraId="2D5E66E7" w14:textId="77777777" w:rsidR="00AE73DF" w:rsidRPr="00826B0F" w:rsidRDefault="00AE73DF" w:rsidP="00AE73DF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9"/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  <w:commentRangeEnd w:id="9"/>
      <w:r>
        <w:rPr>
          <w:rStyle w:val="a8"/>
        </w:rPr>
        <w:commentReference w:id="9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9E4202" w14:paraId="6D54C727" w14:textId="77777777" w:rsidTr="000B491C">
        <w:tc>
          <w:tcPr>
            <w:tcW w:w="3652" w:type="dxa"/>
            <w:shd w:val="clear" w:color="auto" w:fill="D9D9D9" w:themeFill="background1" w:themeFillShade="D9"/>
          </w:tcPr>
          <w:p w14:paraId="199E7F64" w14:textId="77777777" w:rsidR="009E4202" w:rsidRDefault="009E4202" w:rsidP="000B491C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089E023" w14:textId="77777777" w:rsidR="009E4202" w:rsidRDefault="009E4202" w:rsidP="000B491C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68A37C" w14:textId="77777777" w:rsidR="009E4202" w:rsidRDefault="009E4202" w:rsidP="000B491C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9E4202" w14:paraId="579653F3" w14:textId="77777777" w:rsidTr="000B491C">
        <w:tc>
          <w:tcPr>
            <w:tcW w:w="3652" w:type="dxa"/>
          </w:tcPr>
          <w:p w14:paraId="68690DCA" w14:textId="77777777" w:rsidR="009E4202" w:rsidRPr="00BA6F4D" w:rsidRDefault="009E4202" w:rsidP="00BA6F4D">
            <w:pPr>
              <w:pStyle w:val="a7"/>
              <w:numPr>
                <w:ilvl w:val="0"/>
                <w:numId w:val="10"/>
              </w:numPr>
              <w:ind w:firstLineChars="0"/>
              <w:rPr>
                <w:color w:val="0070C0"/>
              </w:rPr>
            </w:pPr>
            <w:r w:rsidRPr="00BA6F4D">
              <w:rPr>
                <w:rFonts w:hint="eastAsia"/>
                <w:color w:val="0070C0"/>
              </w:rPr>
              <w:t>解决页面之间的链接在电脑端实现但在手机端无法实现的问题</w:t>
            </w:r>
          </w:p>
        </w:tc>
        <w:tc>
          <w:tcPr>
            <w:tcW w:w="2410" w:type="dxa"/>
          </w:tcPr>
          <w:p w14:paraId="2142EA82" w14:textId="77777777" w:rsidR="009E4202" w:rsidRPr="005C59E4" w:rsidRDefault="009E4202" w:rsidP="000B491C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>
              <w:rPr>
                <w:color w:val="0070C0"/>
              </w:rPr>
              <w:t>21</w:t>
            </w:r>
            <w:r>
              <w:rPr>
                <w:rFonts w:hint="eastAsia"/>
                <w:color w:val="0070C0"/>
              </w:rPr>
              <w:t>~2016-11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21</w:t>
            </w:r>
          </w:p>
        </w:tc>
        <w:tc>
          <w:tcPr>
            <w:tcW w:w="1701" w:type="dxa"/>
          </w:tcPr>
          <w:p w14:paraId="1F2B34D3" w14:textId="77777777" w:rsidR="009E4202" w:rsidRPr="005C59E4" w:rsidRDefault="009E4202" w:rsidP="000B491C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9E4202" w14:paraId="4C6C9BA6" w14:textId="77777777" w:rsidTr="000B491C">
        <w:tc>
          <w:tcPr>
            <w:tcW w:w="3652" w:type="dxa"/>
          </w:tcPr>
          <w:p w14:paraId="3D1F6E30" w14:textId="77777777" w:rsidR="009E4202" w:rsidRPr="009E4202" w:rsidRDefault="009E4202" w:rsidP="00BA6F4D">
            <w:pPr>
              <w:pStyle w:val="a7"/>
              <w:numPr>
                <w:ilvl w:val="0"/>
                <w:numId w:val="10"/>
              </w:numPr>
              <w:ind w:firstLineChars="0"/>
              <w:rPr>
                <w:color w:val="0070C0"/>
              </w:rPr>
            </w:pPr>
            <w:r w:rsidRPr="009E4202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睡前故事的音频播放</w:t>
            </w:r>
          </w:p>
        </w:tc>
        <w:tc>
          <w:tcPr>
            <w:tcW w:w="2410" w:type="dxa"/>
          </w:tcPr>
          <w:p w14:paraId="79D30A44" w14:textId="77777777" w:rsidR="009E4202" w:rsidRPr="005C59E4" w:rsidRDefault="009E4202" w:rsidP="000B491C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>
              <w:rPr>
                <w:color w:val="0070C0"/>
              </w:rPr>
              <w:t>22</w:t>
            </w:r>
            <w:r>
              <w:rPr>
                <w:rFonts w:hint="eastAsia"/>
                <w:color w:val="0070C0"/>
              </w:rPr>
              <w:t>~2016-11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23</w:t>
            </w:r>
          </w:p>
        </w:tc>
        <w:tc>
          <w:tcPr>
            <w:tcW w:w="1701" w:type="dxa"/>
          </w:tcPr>
          <w:p w14:paraId="303DC2F2" w14:textId="77777777" w:rsidR="009E4202" w:rsidRPr="005C59E4" w:rsidRDefault="009E4202" w:rsidP="000B491C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9E4202" w14:paraId="7F597952" w14:textId="77777777" w:rsidTr="000B491C">
        <w:tc>
          <w:tcPr>
            <w:tcW w:w="3652" w:type="dxa"/>
          </w:tcPr>
          <w:p w14:paraId="7D9C120F" w14:textId="77777777" w:rsidR="009E4202" w:rsidRPr="005C59E4" w:rsidRDefault="009E4202" w:rsidP="00BA6F4D">
            <w:pPr>
              <w:pStyle w:val="a7"/>
              <w:numPr>
                <w:ilvl w:val="0"/>
                <w:numId w:val="10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完成下拉刷新、上拉加载</w:t>
            </w:r>
          </w:p>
        </w:tc>
        <w:tc>
          <w:tcPr>
            <w:tcW w:w="2410" w:type="dxa"/>
          </w:tcPr>
          <w:p w14:paraId="676DB2B9" w14:textId="77777777" w:rsidR="009E4202" w:rsidRPr="005C59E4" w:rsidRDefault="009E4202" w:rsidP="000B491C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>
              <w:rPr>
                <w:color w:val="0070C0"/>
              </w:rPr>
              <w:t>24</w:t>
            </w:r>
            <w:r>
              <w:rPr>
                <w:rFonts w:hint="eastAsia"/>
                <w:color w:val="0070C0"/>
              </w:rPr>
              <w:t>~2016-11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25</w:t>
            </w:r>
          </w:p>
        </w:tc>
        <w:tc>
          <w:tcPr>
            <w:tcW w:w="1701" w:type="dxa"/>
          </w:tcPr>
          <w:p w14:paraId="766E44FC" w14:textId="77777777" w:rsidR="009E4202" w:rsidRPr="005C59E4" w:rsidRDefault="009E4202" w:rsidP="000B491C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</w:tbl>
    <w:p w14:paraId="26902FB5" w14:textId="77777777" w:rsidR="00AE73DF" w:rsidRDefault="00AE73DF" w:rsidP="00AE73DF">
      <w:pPr>
        <w:pStyle w:val="a7"/>
        <w:ind w:left="420" w:firstLineChars="0" w:firstLine="0"/>
        <w:rPr>
          <w:b/>
        </w:rPr>
      </w:pPr>
    </w:p>
    <w:p w14:paraId="04830268" w14:textId="77777777" w:rsidR="00AE73DF" w:rsidRPr="00136271" w:rsidRDefault="00AE73DF" w:rsidP="00AE73DF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10"/>
      <w:r w:rsidRPr="00136271">
        <w:rPr>
          <w:rFonts w:hint="eastAsia"/>
          <w:b/>
        </w:rPr>
        <w:t>问题和关注点</w:t>
      </w:r>
      <w:commentRangeEnd w:id="10"/>
      <w:r>
        <w:rPr>
          <w:rStyle w:val="a8"/>
        </w:rPr>
        <w:commentReference w:id="10"/>
      </w:r>
    </w:p>
    <w:p w14:paraId="3100067B" w14:textId="77777777" w:rsidR="00AE73DF" w:rsidRPr="00BA6F4D" w:rsidRDefault="00BA6F4D" w:rsidP="00BA6F4D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睡前故事的音频播放有待加入相应的动态效果</w:t>
      </w:r>
    </w:p>
    <w:p w14:paraId="69056716" w14:textId="77777777" w:rsidR="00AE73DF" w:rsidRPr="00136271" w:rsidRDefault="00AE73DF" w:rsidP="00AE73DF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11"/>
      <w:r w:rsidRPr="00136271">
        <w:rPr>
          <w:rFonts w:hint="eastAsia"/>
          <w:b/>
        </w:rPr>
        <w:t>下周</w:t>
      </w:r>
      <w:r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  <w:commentRangeEnd w:id="11"/>
      <w:r>
        <w:rPr>
          <w:rStyle w:val="a8"/>
        </w:rPr>
        <w:commentReference w:id="11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AE73DF" w14:paraId="5ECCAE15" w14:textId="77777777" w:rsidTr="000A1A5B">
        <w:tc>
          <w:tcPr>
            <w:tcW w:w="3652" w:type="dxa"/>
            <w:shd w:val="clear" w:color="auto" w:fill="D9D9D9" w:themeFill="background1" w:themeFillShade="D9"/>
          </w:tcPr>
          <w:p w14:paraId="0F509EFF" w14:textId="77777777" w:rsidR="00AE73DF" w:rsidRDefault="00AE73DF" w:rsidP="000A1A5B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2F0549C" w14:textId="77777777" w:rsidR="00AE73DF" w:rsidRDefault="00AE73DF" w:rsidP="000A1A5B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8EAB272" w14:textId="77777777" w:rsidR="00AE73DF" w:rsidRDefault="00BA6F4D" w:rsidP="000A1A5B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E73DF" w14:paraId="6D9CC48C" w14:textId="77777777" w:rsidTr="000A1A5B">
        <w:tc>
          <w:tcPr>
            <w:tcW w:w="3652" w:type="dxa"/>
          </w:tcPr>
          <w:p w14:paraId="6D3F4068" w14:textId="77777777" w:rsidR="00AE73DF" w:rsidRPr="00BA6F4D" w:rsidRDefault="00BA6F4D" w:rsidP="00BA6F4D">
            <w:pPr>
              <w:pStyle w:val="a7"/>
              <w:numPr>
                <w:ilvl w:val="0"/>
                <w:numId w:val="11"/>
              </w:numPr>
              <w:ind w:firstLineChars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解决</w:t>
            </w:r>
            <w:r>
              <w:rPr>
                <w:rFonts w:hint="eastAsia"/>
                <w:color w:val="0070C0"/>
              </w:rPr>
              <w:t>睡前故事的音频播放有待加入相应的动态效果</w:t>
            </w:r>
            <w:r w:rsidRPr="005C59E4">
              <w:rPr>
                <w:rFonts w:hint="eastAsia"/>
                <w:color w:val="0070C0"/>
              </w:rPr>
              <w:t>的问题</w:t>
            </w:r>
          </w:p>
        </w:tc>
        <w:tc>
          <w:tcPr>
            <w:tcW w:w="2410" w:type="dxa"/>
          </w:tcPr>
          <w:p w14:paraId="2E96BB63" w14:textId="77777777" w:rsidR="00AE73DF" w:rsidRPr="005C59E4" w:rsidRDefault="00AE73DF" w:rsidP="00BA6F4D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 w:rsidR="00BA6F4D">
              <w:rPr>
                <w:color w:val="0070C0"/>
              </w:rPr>
              <w:t>28</w:t>
            </w:r>
            <w:r>
              <w:rPr>
                <w:rFonts w:hint="eastAsia"/>
                <w:color w:val="0070C0"/>
              </w:rPr>
              <w:t>~2016-11</w:t>
            </w:r>
            <w:r w:rsidRPr="005C59E4">
              <w:rPr>
                <w:rFonts w:hint="eastAsia"/>
                <w:color w:val="0070C0"/>
              </w:rPr>
              <w:t>-</w:t>
            </w:r>
            <w:r w:rsidR="00BA6F4D">
              <w:rPr>
                <w:color w:val="0070C0"/>
              </w:rPr>
              <w:t>28</w:t>
            </w:r>
          </w:p>
        </w:tc>
        <w:tc>
          <w:tcPr>
            <w:tcW w:w="1701" w:type="dxa"/>
          </w:tcPr>
          <w:p w14:paraId="679F8421" w14:textId="77777777" w:rsidR="00AE73DF" w:rsidRPr="005C59E4" w:rsidRDefault="00AE73DF" w:rsidP="000A1A5B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AE73DF" w14:paraId="02D6A0EB" w14:textId="77777777" w:rsidTr="000A1A5B">
        <w:tc>
          <w:tcPr>
            <w:tcW w:w="3652" w:type="dxa"/>
          </w:tcPr>
          <w:p w14:paraId="322D118B" w14:textId="77777777" w:rsidR="00AE73DF" w:rsidRPr="005C59E4" w:rsidRDefault="00AE73DF" w:rsidP="00BA6F4D">
            <w:pPr>
              <w:pStyle w:val="a7"/>
              <w:numPr>
                <w:ilvl w:val="0"/>
                <w:numId w:val="11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  <w:r w:rsidR="00BA6F4D">
              <w:rPr>
                <w:rFonts w:hint="eastAsia"/>
                <w:color w:val="0070C0"/>
              </w:rPr>
              <w:t>前台页面的样式整合和字体等的收尾工作</w:t>
            </w:r>
          </w:p>
        </w:tc>
        <w:tc>
          <w:tcPr>
            <w:tcW w:w="2410" w:type="dxa"/>
          </w:tcPr>
          <w:p w14:paraId="0606BD84" w14:textId="77777777" w:rsidR="00AE73DF" w:rsidRPr="005C59E4" w:rsidRDefault="00AE73DF" w:rsidP="00BA6F4D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 w:rsidR="00BA6F4D">
              <w:rPr>
                <w:color w:val="0070C0"/>
              </w:rPr>
              <w:t>29</w:t>
            </w:r>
            <w:r>
              <w:rPr>
                <w:rFonts w:hint="eastAsia"/>
                <w:color w:val="0070C0"/>
              </w:rPr>
              <w:t>~2016-11</w:t>
            </w:r>
            <w:r w:rsidRPr="005C59E4">
              <w:rPr>
                <w:rFonts w:hint="eastAsia"/>
                <w:color w:val="0070C0"/>
              </w:rPr>
              <w:t>-</w:t>
            </w:r>
            <w:r w:rsidR="00BA6F4D">
              <w:rPr>
                <w:color w:val="0070C0"/>
              </w:rPr>
              <w:t>30</w:t>
            </w:r>
          </w:p>
        </w:tc>
        <w:tc>
          <w:tcPr>
            <w:tcW w:w="1701" w:type="dxa"/>
          </w:tcPr>
          <w:p w14:paraId="4BA13763" w14:textId="77777777" w:rsidR="00AE73DF" w:rsidRPr="005C59E4" w:rsidRDefault="00AE73DF" w:rsidP="000A1A5B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AE73DF" w14:paraId="79920E77" w14:textId="77777777" w:rsidTr="000A1A5B">
        <w:tc>
          <w:tcPr>
            <w:tcW w:w="3652" w:type="dxa"/>
          </w:tcPr>
          <w:p w14:paraId="7EE80393" w14:textId="77777777" w:rsidR="00AE73DF" w:rsidRPr="005C59E4" w:rsidRDefault="00BA6F4D" w:rsidP="00BA6F4D">
            <w:pPr>
              <w:pStyle w:val="a7"/>
              <w:numPr>
                <w:ilvl w:val="0"/>
                <w:numId w:val="11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完成我的页面五颗星星评论</w:t>
            </w:r>
          </w:p>
        </w:tc>
        <w:tc>
          <w:tcPr>
            <w:tcW w:w="2410" w:type="dxa"/>
          </w:tcPr>
          <w:p w14:paraId="25DE250E" w14:textId="77777777" w:rsidR="00AE73DF" w:rsidRPr="005C59E4" w:rsidRDefault="00AE73DF" w:rsidP="00BA6F4D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</w:t>
            </w:r>
            <w:r w:rsidR="00BA6F4D">
              <w:rPr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-0</w:t>
            </w:r>
            <w:r w:rsidR="00BA6F4D">
              <w:rPr>
                <w:color w:val="0070C0"/>
              </w:rPr>
              <w:t>1</w:t>
            </w:r>
            <w:r w:rsidR="00BA6F4D">
              <w:rPr>
                <w:rFonts w:hint="eastAsia"/>
                <w:color w:val="0070C0"/>
              </w:rPr>
              <w:t>~2016-12</w:t>
            </w:r>
            <w:r w:rsidRPr="005C59E4">
              <w:rPr>
                <w:rFonts w:hint="eastAsia"/>
                <w:color w:val="0070C0"/>
              </w:rPr>
              <w:t>-</w:t>
            </w:r>
            <w:r w:rsidR="00BA6F4D">
              <w:rPr>
                <w:rFonts w:hint="eastAsia"/>
                <w:color w:val="0070C0"/>
              </w:rPr>
              <w:t>02</w:t>
            </w:r>
          </w:p>
        </w:tc>
        <w:tc>
          <w:tcPr>
            <w:tcW w:w="1701" w:type="dxa"/>
          </w:tcPr>
          <w:p w14:paraId="56403DDC" w14:textId="77777777" w:rsidR="00AE73DF" w:rsidRPr="005C59E4" w:rsidRDefault="00AE73DF" w:rsidP="000A1A5B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</w:tbl>
    <w:p w14:paraId="7341DA7F" w14:textId="77777777" w:rsidR="00AE73DF" w:rsidRDefault="00AE73DF" w:rsidP="00AE73DF">
      <w:pPr>
        <w:ind w:firstLine="420"/>
        <w:jc w:val="center"/>
      </w:pPr>
    </w:p>
    <w:p w14:paraId="4068304D" w14:textId="77777777" w:rsidR="00AE73DF" w:rsidRDefault="00AE73DF" w:rsidP="00136271">
      <w:pPr>
        <w:pStyle w:val="a7"/>
        <w:ind w:left="420" w:firstLineChars="0" w:firstLine="0"/>
      </w:pPr>
    </w:p>
    <w:p w14:paraId="7811BEAE" w14:textId="77777777" w:rsidR="00AE73DF" w:rsidRDefault="00AE73DF" w:rsidP="00136271">
      <w:pPr>
        <w:pStyle w:val="a7"/>
        <w:ind w:left="420" w:firstLineChars="0" w:firstLine="0"/>
      </w:pPr>
    </w:p>
    <w:p w14:paraId="5BCD08B4" w14:textId="77777777" w:rsidR="00AE73DF" w:rsidRDefault="00AE73DF" w:rsidP="00136271">
      <w:pPr>
        <w:pStyle w:val="a7"/>
        <w:ind w:left="420" w:firstLineChars="0" w:firstLine="0"/>
      </w:pPr>
    </w:p>
    <w:p w14:paraId="63D3C604" w14:textId="77777777" w:rsidR="00AE73DF" w:rsidRDefault="00AE73DF" w:rsidP="00136271">
      <w:pPr>
        <w:pStyle w:val="a7"/>
        <w:ind w:left="420" w:firstLineChars="0" w:firstLine="0"/>
      </w:pPr>
    </w:p>
    <w:p w14:paraId="4E60857B" w14:textId="77777777" w:rsidR="00AE73DF" w:rsidRDefault="00AE73DF" w:rsidP="00136271">
      <w:pPr>
        <w:pStyle w:val="a7"/>
        <w:ind w:left="420" w:firstLineChars="0" w:firstLine="0"/>
      </w:pPr>
    </w:p>
    <w:p w14:paraId="67EDAD74" w14:textId="77777777" w:rsidR="00AE73DF" w:rsidRDefault="00AE73DF" w:rsidP="00136271">
      <w:pPr>
        <w:pStyle w:val="a7"/>
        <w:ind w:left="420" w:firstLineChars="0" w:firstLine="0"/>
      </w:pPr>
    </w:p>
    <w:p w14:paraId="242418F4" w14:textId="77777777" w:rsidR="00AE73DF" w:rsidRDefault="00AE73DF" w:rsidP="00136271">
      <w:pPr>
        <w:pStyle w:val="a7"/>
        <w:ind w:left="420" w:firstLineChars="0" w:firstLine="0"/>
      </w:pPr>
    </w:p>
    <w:p w14:paraId="17DE0C01" w14:textId="77777777" w:rsidR="00AE73DF" w:rsidRDefault="00AE73DF" w:rsidP="00136271">
      <w:pPr>
        <w:pStyle w:val="a7"/>
        <w:ind w:left="420" w:firstLineChars="0" w:firstLine="0"/>
      </w:pPr>
    </w:p>
    <w:p w14:paraId="3C7F4127" w14:textId="77777777" w:rsidR="00AE73DF" w:rsidRDefault="00AE73DF" w:rsidP="00136271">
      <w:pPr>
        <w:pStyle w:val="a7"/>
        <w:ind w:left="420" w:firstLineChars="0" w:firstLine="0"/>
      </w:pPr>
    </w:p>
    <w:p w14:paraId="78F3573F" w14:textId="77777777" w:rsidR="00AE73DF" w:rsidRDefault="00AE73DF" w:rsidP="00136271">
      <w:pPr>
        <w:pStyle w:val="a7"/>
        <w:ind w:left="420" w:firstLineChars="0" w:firstLine="0"/>
      </w:pPr>
    </w:p>
    <w:p w14:paraId="2A67032D" w14:textId="77777777" w:rsidR="00BA6F4D" w:rsidRDefault="00BA6F4D" w:rsidP="00136271">
      <w:pPr>
        <w:pStyle w:val="a7"/>
        <w:ind w:left="420" w:firstLineChars="0" w:firstLine="0"/>
      </w:pPr>
    </w:p>
    <w:p w14:paraId="4CF18F6B" w14:textId="77777777" w:rsidR="00BA6F4D" w:rsidRDefault="00BA6F4D" w:rsidP="00136271">
      <w:pPr>
        <w:pStyle w:val="a7"/>
        <w:ind w:left="420" w:firstLineChars="0" w:firstLine="0"/>
      </w:pPr>
    </w:p>
    <w:p w14:paraId="6A17CCF1" w14:textId="77777777" w:rsidR="00BA6F4D" w:rsidRDefault="00BA6F4D" w:rsidP="00136271">
      <w:pPr>
        <w:pStyle w:val="a7"/>
        <w:ind w:left="420" w:firstLineChars="0" w:firstLine="0"/>
      </w:pPr>
    </w:p>
    <w:p w14:paraId="2E1E27EC" w14:textId="77777777" w:rsidR="00AE73DF" w:rsidRPr="005E5B1D" w:rsidRDefault="00AE73DF" w:rsidP="00AE73DF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lastRenderedPageBreak/>
        <w:t>个人</w:t>
      </w:r>
      <w:r w:rsidRPr="005E5B1D">
        <w:rPr>
          <w:rFonts w:hint="eastAsia"/>
          <w:sz w:val="36"/>
        </w:rPr>
        <w:t>周报</w:t>
      </w:r>
    </w:p>
    <w:p w14:paraId="55EE5190" w14:textId="77777777" w:rsidR="00AE73DF" w:rsidRPr="00AA2AFB" w:rsidRDefault="00AE73DF" w:rsidP="00AE73DF">
      <w:pPr>
        <w:ind w:firstLine="420"/>
        <w:jc w:val="center"/>
      </w:pPr>
      <w:r>
        <w:rPr>
          <w:rFonts w:hint="eastAsia"/>
        </w:rPr>
        <w:t>报告期：</w:t>
      </w:r>
      <w:r w:rsidRPr="00AA2AFB">
        <w:rPr>
          <w:rFonts w:hint="eastAsia"/>
          <w:color w:val="0070C0"/>
        </w:rPr>
        <w:t>[</w:t>
      </w:r>
      <w:r>
        <w:rPr>
          <w:rFonts w:hint="eastAsia"/>
          <w:color w:val="0070C0"/>
        </w:rPr>
        <w:t>2016-</w:t>
      </w:r>
      <w:r>
        <w:rPr>
          <w:color w:val="0070C0"/>
        </w:rPr>
        <w:t>11</w:t>
      </w:r>
      <w:r>
        <w:rPr>
          <w:rFonts w:hint="eastAsia"/>
          <w:color w:val="0070C0"/>
        </w:rPr>
        <w:t>-28</w:t>
      </w:r>
      <w:r w:rsidRPr="00AA2AFB">
        <w:rPr>
          <w:rFonts w:hint="eastAsia"/>
          <w:color w:val="0070C0"/>
        </w:rPr>
        <w:t xml:space="preserve">]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Pr="00AA2AFB">
        <w:rPr>
          <w:rFonts w:hint="eastAsia"/>
          <w:color w:val="0070C0"/>
        </w:rPr>
        <w:t>[</w:t>
      </w:r>
      <w:r>
        <w:rPr>
          <w:rFonts w:hint="eastAsia"/>
          <w:color w:val="0070C0"/>
        </w:rPr>
        <w:t>2016-12-04</w:t>
      </w:r>
      <w:r w:rsidRPr="00AA2AFB">
        <w:rPr>
          <w:rFonts w:hint="eastAsia"/>
          <w:color w:val="0070C0"/>
        </w:rPr>
        <w:t>]</w:t>
      </w:r>
    </w:p>
    <w:p w14:paraId="32BBF06F" w14:textId="77777777" w:rsidR="00AE73DF" w:rsidRPr="00AA2AFB" w:rsidRDefault="00AE73DF" w:rsidP="00AE73DF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张郭霄</w:t>
      </w:r>
    </w:p>
    <w:p w14:paraId="6F03941C" w14:textId="77777777" w:rsidR="00AE73DF" w:rsidRPr="00826B0F" w:rsidRDefault="00AE73DF" w:rsidP="00AE73DF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12"/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  <w:commentRangeEnd w:id="12"/>
      <w:r>
        <w:rPr>
          <w:rStyle w:val="a8"/>
        </w:rPr>
        <w:commentReference w:id="12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A6F4D" w14:paraId="6573FF4C" w14:textId="77777777" w:rsidTr="000B491C">
        <w:tc>
          <w:tcPr>
            <w:tcW w:w="3652" w:type="dxa"/>
            <w:shd w:val="clear" w:color="auto" w:fill="D9D9D9" w:themeFill="background1" w:themeFillShade="D9"/>
          </w:tcPr>
          <w:p w14:paraId="7755E271" w14:textId="77777777" w:rsidR="00BA6F4D" w:rsidRDefault="00BA6F4D" w:rsidP="000B491C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4DCF506" w14:textId="77777777" w:rsidR="00BA6F4D" w:rsidRDefault="00BA6F4D" w:rsidP="000B491C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BB0B748" w14:textId="77777777" w:rsidR="00BA6F4D" w:rsidRDefault="00BA6F4D" w:rsidP="000B491C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BA6F4D" w14:paraId="003658CD" w14:textId="77777777" w:rsidTr="000B491C">
        <w:tc>
          <w:tcPr>
            <w:tcW w:w="3652" w:type="dxa"/>
          </w:tcPr>
          <w:p w14:paraId="2E160504" w14:textId="77777777" w:rsidR="00BA6F4D" w:rsidRPr="00BA6F4D" w:rsidRDefault="00BA6F4D" w:rsidP="00BA6F4D">
            <w:pPr>
              <w:pStyle w:val="a7"/>
              <w:numPr>
                <w:ilvl w:val="0"/>
                <w:numId w:val="12"/>
              </w:numPr>
              <w:ind w:firstLineChars="0"/>
              <w:rPr>
                <w:color w:val="0070C0"/>
              </w:rPr>
            </w:pPr>
            <w:r w:rsidRPr="00BA6F4D">
              <w:rPr>
                <w:rFonts w:hint="eastAsia"/>
                <w:color w:val="0070C0"/>
              </w:rPr>
              <w:t>解决睡前故事的音频播放有待加入相应的动态效果的问题</w:t>
            </w:r>
          </w:p>
        </w:tc>
        <w:tc>
          <w:tcPr>
            <w:tcW w:w="2410" w:type="dxa"/>
          </w:tcPr>
          <w:p w14:paraId="1DCB2E57" w14:textId="77777777" w:rsidR="00BA6F4D" w:rsidRPr="005C59E4" w:rsidRDefault="00BA6F4D" w:rsidP="000B491C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>
              <w:rPr>
                <w:color w:val="0070C0"/>
              </w:rPr>
              <w:t>28</w:t>
            </w:r>
            <w:r>
              <w:rPr>
                <w:rFonts w:hint="eastAsia"/>
                <w:color w:val="0070C0"/>
              </w:rPr>
              <w:t>~2016-11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28</w:t>
            </w:r>
          </w:p>
        </w:tc>
        <w:tc>
          <w:tcPr>
            <w:tcW w:w="1701" w:type="dxa"/>
          </w:tcPr>
          <w:p w14:paraId="16BD88D0" w14:textId="77777777" w:rsidR="00BA6F4D" w:rsidRPr="005C59E4" w:rsidRDefault="00BA6F4D" w:rsidP="000B491C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BA6F4D" w14:paraId="1E889D7C" w14:textId="77777777" w:rsidTr="000B491C">
        <w:tc>
          <w:tcPr>
            <w:tcW w:w="3652" w:type="dxa"/>
          </w:tcPr>
          <w:p w14:paraId="3FF95DA8" w14:textId="77777777" w:rsidR="00BA6F4D" w:rsidRPr="005C59E4" w:rsidRDefault="00BA6F4D" w:rsidP="00BA6F4D">
            <w:pPr>
              <w:pStyle w:val="a7"/>
              <w:numPr>
                <w:ilvl w:val="0"/>
                <w:numId w:val="12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完成前台页面的样式整合和字体等的收尾工作</w:t>
            </w:r>
          </w:p>
        </w:tc>
        <w:tc>
          <w:tcPr>
            <w:tcW w:w="2410" w:type="dxa"/>
          </w:tcPr>
          <w:p w14:paraId="5C8ABDD0" w14:textId="77777777" w:rsidR="00BA6F4D" w:rsidRPr="005C59E4" w:rsidRDefault="00BA6F4D" w:rsidP="000B491C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>
              <w:rPr>
                <w:color w:val="0070C0"/>
              </w:rPr>
              <w:t>29</w:t>
            </w:r>
            <w:r>
              <w:rPr>
                <w:rFonts w:hint="eastAsia"/>
                <w:color w:val="0070C0"/>
              </w:rPr>
              <w:t>~2016-11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30</w:t>
            </w:r>
          </w:p>
        </w:tc>
        <w:tc>
          <w:tcPr>
            <w:tcW w:w="1701" w:type="dxa"/>
          </w:tcPr>
          <w:p w14:paraId="51A0BD3D" w14:textId="77777777" w:rsidR="00BA6F4D" w:rsidRPr="005C59E4" w:rsidRDefault="00BA6F4D" w:rsidP="000B491C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BA6F4D" w14:paraId="1F508D94" w14:textId="77777777" w:rsidTr="000B491C">
        <w:tc>
          <w:tcPr>
            <w:tcW w:w="3652" w:type="dxa"/>
          </w:tcPr>
          <w:p w14:paraId="7A0E6D18" w14:textId="77777777" w:rsidR="00BA6F4D" w:rsidRPr="005C59E4" w:rsidRDefault="00BA6F4D" w:rsidP="00BA6F4D">
            <w:pPr>
              <w:pStyle w:val="a7"/>
              <w:numPr>
                <w:ilvl w:val="0"/>
                <w:numId w:val="12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完成我的页面五颗星星评论</w:t>
            </w:r>
          </w:p>
        </w:tc>
        <w:tc>
          <w:tcPr>
            <w:tcW w:w="2410" w:type="dxa"/>
          </w:tcPr>
          <w:p w14:paraId="167C23C3" w14:textId="77777777" w:rsidR="00BA6F4D" w:rsidRPr="005C59E4" w:rsidRDefault="00BA6F4D" w:rsidP="000B491C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</w:t>
            </w:r>
            <w:r>
              <w:rPr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-0</w:t>
            </w:r>
            <w:r>
              <w:rPr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~2016-12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02</w:t>
            </w:r>
          </w:p>
        </w:tc>
        <w:tc>
          <w:tcPr>
            <w:tcW w:w="1701" w:type="dxa"/>
          </w:tcPr>
          <w:p w14:paraId="3374B500" w14:textId="77777777" w:rsidR="00BA6F4D" w:rsidRPr="005C59E4" w:rsidRDefault="00BA6F4D" w:rsidP="000B491C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</w:tbl>
    <w:p w14:paraId="705432AA" w14:textId="77777777" w:rsidR="00AE73DF" w:rsidRDefault="00AE73DF" w:rsidP="00AE73DF">
      <w:pPr>
        <w:pStyle w:val="a7"/>
        <w:ind w:left="420" w:firstLineChars="0" w:firstLine="0"/>
        <w:rPr>
          <w:b/>
        </w:rPr>
      </w:pPr>
    </w:p>
    <w:p w14:paraId="6928A408" w14:textId="77777777" w:rsidR="00AE73DF" w:rsidRPr="00136271" w:rsidRDefault="00AE73DF" w:rsidP="00AE73DF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13"/>
      <w:r w:rsidRPr="00136271">
        <w:rPr>
          <w:rFonts w:hint="eastAsia"/>
          <w:b/>
        </w:rPr>
        <w:t>问题和关注点</w:t>
      </w:r>
      <w:commentRangeEnd w:id="13"/>
      <w:r>
        <w:rPr>
          <w:rStyle w:val="a8"/>
        </w:rPr>
        <w:commentReference w:id="13"/>
      </w:r>
    </w:p>
    <w:p w14:paraId="5729C5E9" w14:textId="77777777" w:rsidR="00AE73DF" w:rsidRPr="00767314" w:rsidRDefault="00BA6F4D" w:rsidP="00AE73DF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五颗星星评论电脑端有效果但在手机端无效果</w:t>
      </w:r>
    </w:p>
    <w:p w14:paraId="789A50E9" w14:textId="77777777" w:rsidR="00AE73DF" w:rsidRPr="00136271" w:rsidRDefault="00AE73DF" w:rsidP="00AE73DF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14"/>
      <w:r w:rsidRPr="00136271">
        <w:rPr>
          <w:rFonts w:hint="eastAsia"/>
          <w:b/>
        </w:rPr>
        <w:t>下周</w:t>
      </w:r>
      <w:r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  <w:commentRangeEnd w:id="14"/>
      <w:r>
        <w:rPr>
          <w:rStyle w:val="a8"/>
        </w:rPr>
        <w:commentReference w:id="14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AE73DF" w14:paraId="162C1551" w14:textId="77777777" w:rsidTr="000A1A5B">
        <w:tc>
          <w:tcPr>
            <w:tcW w:w="3652" w:type="dxa"/>
            <w:shd w:val="clear" w:color="auto" w:fill="D9D9D9" w:themeFill="background1" w:themeFillShade="D9"/>
          </w:tcPr>
          <w:p w14:paraId="531EEF9B" w14:textId="77777777" w:rsidR="00AE73DF" w:rsidRDefault="00AE73DF" w:rsidP="000A1A5B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4DAFBFA" w14:textId="77777777" w:rsidR="00AE73DF" w:rsidRDefault="00AE73DF" w:rsidP="000A1A5B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0018A86" w14:textId="77777777" w:rsidR="00AE73DF" w:rsidRDefault="00AE73DF" w:rsidP="000A1A5B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E73DF" w14:paraId="684925E5" w14:textId="77777777" w:rsidTr="000A1A5B">
        <w:tc>
          <w:tcPr>
            <w:tcW w:w="3652" w:type="dxa"/>
          </w:tcPr>
          <w:p w14:paraId="343A87B6" w14:textId="77777777" w:rsidR="00AE73DF" w:rsidRPr="00BA6F4D" w:rsidRDefault="00BA6F4D" w:rsidP="00BA6F4D">
            <w:pPr>
              <w:pStyle w:val="a7"/>
              <w:numPr>
                <w:ilvl w:val="0"/>
                <w:numId w:val="13"/>
              </w:numPr>
              <w:ind w:firstLineChars="0"/>
              <w:rPr>
                <w:color w:val="0070C0"/>
              </w:rPr>
            </w:pPr>
            <w:r w:rsidRPr="00BA6F4D">
              <w:rPr>
                <w:rFonts w:hint="eastAsia"/>
                <w:color w:val="0070C0"/>
              </w:rPr>
              <w:t>解决</w:t>
            </w:r>
            <w:r>
              <w:rPr>
                <w:rFonts w:hint="eastAsia"/>
                <w:color w:val="0070C0"/>
              </w:rPr>
              <w:t>五颗星星评论电脑端有效果但在手机端无效果</w:t>
            </w:r>
            <w:r w:rsidRPr="00BA6F4D">
              <w:rPr>
                <w:rFonts w:hint="eastAsia"/>
                <w:color w:val="0070C0"/>
              </w:rPr>
              <w:t>的问题</w:t>
            </w:r>
          </w:p>
        </w:tc>
        <w:tc>
          <w:tcPr>
            <w:tcW w:w="2410" w:type="dxa"/>
          </w:tcPr>
          <w:p w14:paraId="44752F4D" w14:textId="77777777" w:rsidR="00AE73DF" w:rsidRPr="005C59E4" w:rsidRDefault="00AE73DF" w:rsidP="00BA6F4D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8E5359">
              <w:rPr>
                <w:rFonts w:hint="eastAsia"/>
                <w:color w:val="0070C0"/>
              </w:rPr>
              <w:t>1</w:t>
            </w:r>
            <w:r w:rsidR="008E5359">
              <w:rPr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-0</w:t>
            </w:r>
            <w:r w:rsidR="00BA6F4D"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~2016-</w:t>
            </w:r>
            <w:r w:rsidR="008E5359">
              <w:rPr>
                <w:rFonts w:hint="eastAsia"/>
                <w:color w:val="0070C0"/>
              </w:rPr>
              <w:t>1</w:t>
            </w:r>
            <w:r w:rsidR="008E5359">
              <w:rPr>
                <w:color w:val="0070C0"/>
              </w:rPr>
              <w:t>2</w:t>
            </w:r>
            <w:r w:rsidRPr="005C59E4">
              <w:rPr>
                <w:rFonts w:hint="eastAsia"/>
                <w:color w:val="0070C0"/>
              </w:rPr>
              <w:t>-</w:t>
            </w:r>
            <w:r w:rsidR="00BA6F4D">
              <w:rPr>
                <w:color w:val="0070C0"/>
              </w:rPr>
              <w:t>05</w:t>
            </w:r>
          </w:p>
        </w:tc>
        <w:tc>
          <w:tcPr>
            <w:tcW w:w="1701" w:type="dxa"/>
          </w:tcPr>
          <w:p w14:paraId="5EA4832C" w14:textId="77777777" w:rsidR="00AE73DF" w:rsidRPr="005C59E4" w:rsidRDefault="00AE73DF" w:rsidP="000A1A5B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AE73DF" w14:paraId="7E27D320" w14:textId="77777777" w:rsidTr="000A1A5B">
        <w:tc>
          <w:tcPr>
            <w:tcW w:w="3652" w:type="dxa"/>
          </w:tcPr>
          <w:p w14:paraId="593FA625" w14:textId="77777777" w:rsidR="00AE73DF" w:rsidRPr="005C59E4" w:rsidRDefault="00AE73DF" w:rsidP="00BA6F4D">
            <w:pPr>
              <w:pStyle w:val="a7"/>
              <w:numPr>
                <w:ilvl w:val="0"/>
                <w:numId w:val="13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  <w:r w:rsidR="00BA6F4D">
              <w:rPr>
                <w:rFonts w:hint="eastAsia"/>
                <w:color w:val="0070C0"/>
              </w:rPr>
              <w:t>发现模块儿中启蒙教育、亲子活动的动态获取</w:t>
            </w:r>
          </w:p>
        </w:tc>
        <w:tc>
          <w:tcPr>
            <w:tcW w:w="2410" w:type="dxa"/>
          </w:tcPr>
          <w:p w14:paraId="79D5BF1E" w14:textId="77777777" w:rsidR="00AE73DF" w:rsidRPr="005C59E4" w:rsidRDefault="00AE73DF" w:rsidP="00BA6F4D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8E5359">
              <w:rPr>
                <w:rFonts w:hint="eastAsia"/>
                <w:color w:val="0070C0"/>
              </w:rPr>
              <w:t>1</w:t>
            </w:r>
            <w:r w:rsidR="008E5359">
              <w:rPr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-0</w:t>
            </w:r>
            <w:r w:rsidR="00BA6F4D">
              <w:rPr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~2016-</w:t>
            </w:r>
            <w:r w:rsidR="008E5359">
              <w:rPr>
                <w:rFonts w:hint="eastAsia"/>
                <w:color w:val="0070C0"/>
              </w:rPr>
              <w:t>1</w:t>
            </w:r>
            <w:r w:rsidR="008E5359">
              <w:rPr>
                <w:color w:val="0070C0"/>
              </w:rPr>
              <w:t>2</w:t>
            </w:r>
            <w:r w:rsidRPr="005C59E4">
              <w:rPr>
                <w:rFonts w:hint="eastAsia"/>
                <w:color w:val="0070C0"/>
              </w:rPr>
              <w:t>-</w:t>
            </w:r>
            <w:r w:rsidR="00BA6F4D">
              <w:rPr>
                <w:color w:val="0070C0"/>
              </w:rPr>
              <w:t>07</w:t>
            </w:r>
          </w:p>
        </w:tc>
        <w:tc>
          <w:tcPr>
            <w:tcW w:w="1701" w:type="dxa"/>
          </w:tcPr>
          <w:p w14:paraId="1811CE66" w14:textId="77777777" w:rsidR="00AE73DF" w:rsidRPr="005C59E4" w:rsidRDefault="00AE73DF" w:rsidP="000A1A5B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AE73DF" w14:paraId="0B1F769E" w14:textId="77777777" w:rsidTr="000A1A5B">
        <w:tc>
          <w:tcPr>
            <w:tcW w:w="3652" w:type="dxa"/>
          </w:tcPr>
          <w:p w14:paraId="58DB7C0B" w14:textId="77777777" w:rsidR="00AE73DF" w:rsidRPr="005C59E4" w:rsidRDefault="00BA6F4D" w:rsidP="00BA6F4D">
            <w:pPr>
              <w:pStyle w:val="a7"/>
              <w:numPr>
                <w:ilvl w:val="0"/>
                <w:numId w:val="13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完成发现模块儿中睡前故事的动态获取</w:t>
            </w:r>
          </w:p>
        </w:tc>
        <w:tc>
          <w:tcPr>
            <w:tcW w:w="2410" w:type="dxa"/>
          </w:tcPr>
          <w:p w14:paraId="773290ED" w14:textId="77777777" w:rsidR="00AE73DF" w:rsidRPr="005C59E4" w:rsidRDefault="00AE73DF" w:rsidP="00BA6F4D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8E5359">
              <w:rPr>
                <w:rFonts w:hint="eastAsia"/>
                <w:color w:val="0070C0"/>
              </w:rPr>
              <w:t>1</w:t>
            </w:r>
            <w:r w:rsidR="008E5359">
              <w:rPr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-0</w:t>
            </w:r>
            <w:r w:rsidR="00BA6F4D">
              <w:rPr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~2016-</w:t>
            </w:r>
            <w:r w:rsidR="008E5359">
              <w:rPr>
                <w:rFonts w:hint="eastAsia"/>
                <w:color w:val="0070C0"/>
              </w:rPr>
              <w:t>1</w:t>
            </w:r>
            <w:r w:rsidR="008E5359">
              <w:rPr>
                <w:color w:val="0070C0"/>
              </w:rPr>
              <w:t>2</w:t>
            </w:r>
            <w:r w:rsidRPr="005C59E4">
              <w:rPr>
                <w:rFonts w:hint="eastAsia"/>
                <w:color w:val="0070C0"/>
              </w:rPr>
              <w:t>-</w:t>
            </w:r>
            <w:r w:rsidR="00BA6F4D">
              <w:rPr>
                <w:color w:val="0070C0"/>
              </w:rPr>
              <w:t>09</w:t>
            </w:r>
          </w:p>
        </w:tc>
        <w:tc>
          <w:tcPr>
            <w:tcW w:w="1701" w:type="dxa"/>
          </w:tcPr>
          <w:p w14:paraId="69EED99E" w14:textId="77777777" w:rsidR="00AE73DF" w:rsidRPr="005C59E4" w:rsidRDefault="00AE73DF" w:rsidP="000A1A5B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</w:tbl>
    <w:p w14:paraId="5116344F" w14:textId="77777777" w:rsidR="00AE73DF" w:rsidRDefault="00AE73DF" w:rsidP="00AE73DF">
      <w:pPr>
        <w:ind w:firstLine="420"/>
        <w:jc w:val="center"/>
      </w:pPr>
    </w:p>
    <w:p w14:paraId="5BE19B48" w14:textId="77777777" w:rsidR="00AE73DF" w:rsidRDefault="00AE73DF" w:rsidP="00136271">
      <w:pPr>
        <w:pStyle w:val="a7"/>
        <w:ind w:left="420" w:firstLineChars="0" w:firstLine="0"/>
      </w:pPr>
    </w:p>
    <w:p w14:paraId="790EF82A" w14:textId="77777777" w:rsidR="00AE73DF" w:rsidRDefault="00AE73DF" w:rsidP="00136271">
      <w:pPr>
        <w:pStyle w:val="a7"/>
        <w:ind w:left="420" w:firstLineChars="0" w:firstLine="0"/>
      </w:pPr>
    </w:p>
    <w:p w14:paraId="4E534962" w14:textId="77777777" w:rsidR="00AE73DF" w:rsidRDefault="00AE73DF" w:rsidP="00136271">
      <w:pPr>
        <w:pStyle w:val="a7"/>
        <w:ind w:left="420" w:firstLineChars="0" w:firstLine="0"/>
      </w:pPr>
    </w:p>
    <w:p w14:paraId="6C33249E" w14:textId="77777777" w:rsidR="00AE73DF" w:rsidRDefault="00AE73DF" w:rsidP="00136271">
      <w:pPr>
        <w:pStyle w:val="a7"/>
        <w:ind w:left="420" w:firstLineChars="0" w:firstLine="0"/>
      </w:pPr>
    </w:p>
    <w:p w14:paraId="0110B072" w14:textId="77777777" w:rsidR="00AE73DF" w:rsidRDefault="00AE73DF" w:rsidP="00136271">
      <w:pPr>
        <w:pStyle w:val="a7"/>
        <w:ind w:left="420" w:firstLineChars="0" w:firstLine="0"/>
      </w:pPr>
    </w:p>
    <w:p w14:paraId="784DC061" w14:textId="77777777" w:rsidR="00AE73DF" w:rsidRDefault="00AE73DF" w:rsidP="00136271">
      <w:pPr>
        <w:pStyle w:val="a7"/>
        <w:ind w:left="420" w:firstLineChars="0" w:firstLine="0"/>
      </w:pPr>
    </w:p>
    <w:p w14:paraId="59DA4791" w14:textId="77777777" w:rsidR="00AE73DF" w:rsidRDefault="00AE73DF" w:rsidP="00136271">
      <w:pPr>
        <w:pStyle w:val="a7"/>
        <w:ind w:left="420" w:firstLineChars="0" w:firstLine="0"/>
      </w:pPr>
    </w:p>
    <w:p w14:paraId="25F8747F" w14:textId="77777777" w:rsidR="00AE73DF" w:rsidRDefault="00AE73DF" w:rsidP="00136271">
      <w:pPr>
        <w:pStyle w:val="a7"/>
        <w:ind w:left="420" w:firstLineChars="0" w:firstLine="0"/>
      </w:pPr>
    </w:p>
    <w:p w14:paraId="4799F86A" w14:textId="77777777" w:rsidR="00AE73DF" w:rsidRDefault="00AE73DF" w:rsidP="00136271">
      <w:pPr>
        <w:pStyle w:val="a7"/>
        <w:ind w:left="420" w:firstLineChars="0" w:firstLine="0"/>
      </w:pPr>
    </w:p>
    <w:p w14:paraId="78DBD0E6" w14:textId="77777777" w:rsidR="00AE73DF" w:rsidRDefault="00AE73DF" w:rsidP="00136271">
      <w:pPr>
        <w:pStyle w:val="a7"/>
        <w:ind w:left="420" w:firstLineChars="0" w:firstLine="0"/>
      </w:pPr>
    </w:p>
    <w:p w14:paraId="23E9F1F4" w14:textId="77777777" w:rsidR="008E5359" w:rsidRDefault="008E5359" w:rsidP="00136271">
      <w:pPr>
        <w:pStyle w:val="a7"/>
        <w:ind w:left="420" w:firstLineChars="0" w:firstLine="0"/>
      </w:pPr>
    </w:p>
    <w:p w14:paraId="60F3F4C8" w14:textId="77777777" w:rsidR="00AE73DF" w:rsidRPr="005E5B1D" w:rsidRDefault="00AE73DF" w:rsidP="00AE73DF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lastRenderedPageBreak/>
        <w:t>个人</w:t>
      </w:r>
      <w:r w:rsidRPr="005E5B1D">
        <w:rPr>
          <w:rFonts w:hint="eastAsia"/>
          <w:sz w:val="36"/>
        </w:rPr>
        <w:t>周报</w:t>
      </w:r>
    </w:p>
    <w:p w14:paraId="0A028004" w14:textId="77777777" w:rsidR="00AE73DF" w:rsidRPr="00AA2AFB" w:rsidRDefault="00AE73DF" w:rsidP="00AE73DF">
      <w:pPr>
        <w:ind w:firstLine="420"/>
        <w:jc w:val="center"/>
      </w:pPr>
      <w:r>
        <w:rPr>
          <w:rFonts w:hint="eastAsia"/>
        </w:rPr>
        <w:t>报告期：</w:t>
      </w:r>
      <w:r w:rsidRPr="00AA2AFB">
        <w:rPr>
          <w:rFonts w:hint="eastAsia"/>
          <w:color w:val="0070C0"/>
        </w:rPr>
        <w:t>[</w:t>
      </w:r>
      <w:r>
        <w:rPr>
          <w:rFonts w:hint="eastAsia"/>
          <w:color w:val="0070C0"/>
        </w:rPr>
        <w:t>2016-</w:t>
      </w:r>
      <w:r>
        <w:rPr>
          <w:color w:val="0070C0"/>
        </w:rPr>
        <w:t>12</w:t>
      </w:r>
      <w:r>
        <w:rPr>
          <w:rFonts w:hint="eastAsia"/>
          <w:color w:val="0070C0"/>
        </w:rPr>
        <w:t>-05</w:t>
      </w:r>
      <w:r w:rsidRPr="00AA2AFB">
        <w:rPr>
          <w:rFonts w:hint="eastAsia"/>
          <w:color w:val="0070C0"/>
        </w:rPr>
        <w:t xml:space="preserve">]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Pr="00AA2AFB">
        <w:rPr>
          <w:rFonts w:hint="eastAsia"/>
          <w:color w:val="0070C0"/>
        </w:rPr>
        <w:t>[</w:t>
      </w:r>
      <w:r>
        <w:rPr>
          <w:rFonts w:hint="eastAsia"/>
          <w:color w:val="0070C0"/>
        </w:rPr>
        <w:t>2016-12-11</w:t>
      </w:r>
      <w:r w:rsidRPr="00AA2AFB">
        <w:rPr>
          <w:rFonts w:hint="eastAsia"/>
          <w:color w:val="0070C0"/>
        </w:rPr>
        <w:t>]</w:t>
      </w:r>
    </w:p>
    <w:p w14:paraId="1CF5C763" w14:textId="77777777" w:rsidR="00AE73DF" w:rsidRPr="00AA2AFB" w:rsidRDefault="00AE73DF" w:rsidP="00AE73DF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张郭霄</w:t>
      </w:r>
    </w:p>
    <w:p w14:paraId="1BEEE1B5" w14:textId="77777777" w:rsidR="00AE73DF" w:rsidRPr="00826B0F" w:rsidRDefault="00AE73DF" w:rsidP="00AE73DF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15"/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  <w:commentRangeEnd w:id="15"/>
      <w:r>
        <w:rPr>
          <w:rStyle w:val="a8"/>
        </w:rPr>
        <w:commentReference w:id="15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A6F4D" w14:paraId="799E1E43" w14:textId="77777777" w:rsidTr="000B491C">
        <w:tc>
          <w:tcPr>
            <w:tcW w:w="3652" w:type="dxa"/>
            <w:shd w:val="clear" w:color="auto" w:fill="D9D9D9" w:themeFill="background1" w:themeFillShade="D9"/>
          </w:tcPr>
          <w:p w14:paraId="36558DD5" w14:textId="77777777" w:rsidR="00BA6F4D" w:rsidRDefault="00BA6F4D" w:rsidP="000B491C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B2EFD3F" w14:textId="77777777" w:rsidR="00BA6F4D" w:rsidRDefault="00BA6F4D" w:rsidP="000B491C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4B61DB3" w14:textId="77777777" w:rsidR="00BA6F4D" w:rsidRDefault="00BA6F4D" w:rsidP="000B491C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BA6F4D" w14:paraId="534803BF" w14:textId="77777777" w:rsidTr="000B491C">
        <w:tc>
          <w:tcPr>
            <w:tcW w:w="3652" w:type="dxa"/>
          </w:tcPr>
          <w:p w14:paraId="41FBE00F" w14:textId="77777777" w:rsidR="00BA6F4D" w:rsidRPr="00BA6F4D" w:rsidRDefault="00BA6F4D" w:rsidP="00BA6F4D">
            <w:pPr>
              <w:pStyle w:val="a7"/>
              <w:numPr>
                <w:ilvl w:val="0"/>
                <w:numId w:val="14"/>
              </w:numPr>
              <w:ind w:firstLineChars="0"/>
              <w:rPr>
                <w:color w:val="0070C0"/>
              </w:rPr>
            </w:pPr>
            <w:r w:rsidRPr="00BA6F4D">
              <w:rPr>
                <w:rFonts w:hint="eastAsia"/>
                <w:color w:val="0070C0"/>
              </w:rPr>
              <w:t>解决五颗星星评论电脑端有效果但在手机端无效果的问题</w:t>
            </w:r>
          </w:p>
        </w:tc>
        <w:tc>
          <w:tcPr>
            <w:tcW w:w="2410" w:type="dxa"/>
          </w:tcPr>
          <w:p w14:paraId="76CF72B1" w14:textId="77777777" w:rsidR="00BA6F4D" w:rsidRPr="005C59E4" w:rsidRDefault="00BA6F4D" w:rsidP="000B491C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8E5359">
              <w:rPr>
                <w:rFonts w:hint="eastAsia"/>
                <w:color w:val="0070C0"/>
              </w:rPr>
              <w:t>1</w:t>
            </w:r>
            <w:r w:rsidR="008E5359">
              <w:rPr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-0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~2016-</w:t>
            </w:r>
            <w:r w:rsidR="008E5359">
              <w:rPr>
                <w:rFonts w:hint="eastAsia"/>
                <w:color w:val="0070C0"/>
              </w:rPr>
              <w:t>1</w:t>
            </w:r>
            <w:r w:rsidR="008E5359">
              <w:rPr>
                <w:color w:val="0070C0"/>
              </w:rPr>
              <w:t>2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05</w:t>
            </w:r>
          </w:p>
        </w:tc>
        <w:tc>
          <w:tcPr>
            <w:tcW w:w="1701" w:type="dxa"/>
          </w:tcPr>
          <w:p w14:paraId="0F6FE8F0" w14:textId="77777777" w:rsidR="00BA6F4D" w:rsidRPr="005C59E4" w:rsidRDefault="00BA6F4D" w:rsidP="000B491C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BA6F4D" w14:paraId="1233A19F" w14:textId="77777777" w:rsidTr="000B491C">
        <w:tc>
          <w:tcPr>
            <w:tcW w:w="3652" w:type="dxa"/>
          </w:tcPr>
          <w:p w14:paraId="0CC497F2" w14:textId="77777777" w:rsidR="00BA6F4D" w:rsidRPr="005C59E4" w:rsidRDefault="00BA6F4D" w:rsidP="00BA6F4D">
            <w:pPr>
              <w:pStyle w:val="a7"/>
              <w:numPr>
                <w:ilvl w:val="0"/>
                <w:numId w:val="14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完成发现模块儿中启蒙教育、亲子活动的动态获取</w:t>
            </w:r>
          </w:p>
        </w:tc>
        <w:tc>
          <w:tcPr>
            <w:tcW w:w="2410" w:type="dxa"/>
          </w:tcPr>
          <w:p w14:paraId="6D05E56B" w14:textId="77777777" w:rsidR="00BA6F4D" w:rsidRPr="005C59E4" w:rsidRDefault="00BA6F4D" w:rsidP="000B491C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8E5359">
              <w:rPr>
                <w:rFonts w:hint="eastAsia"/>
                <w:color w:val="0070C0"/>
              </w:rPr>
              <w:t>1</w:t>
            </w:r>
            <w:r w:rsidR="008E5359">
              <w:rPr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-0</w:t>
            </w:r>
            <w:r>
              <w:rPr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~2016-</w:t>
            </w:r>
            <w:r w:rsidR="008E5359">
              <w:rPr>
                <w:rFonts w:hint="eastAsia"/>
                <w:color w:val="0070C0"/>
              </w:rPr>
              <w:t>1</w:t>
            </w:r>
            <w:r w:rsidR="008E5359">
              <w:rPr>
                <w:color w:val="0070C0"/>
              </w:rPr>
              <w:t>2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07</w:t>
            </w:r>
          </w:p>
        </w:tc>
        <w:tc>
          <w:tcPr>
            <w:tcW w:w="1701" w:type="dxa"/>
          </w:tcPr>
          <w:p w14:paraId="163F3727" w14:textId="77777777" w:rsidR="00BA6F4D" w:rsidRPr="005C59E4" w:rsidRDefault="00BA6F4D" w:rsidP="000B491C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BA6F4D" w14:paraId="28E07B3F" w14:textId="77777777" w:rsidTr="000B491C">
        <w:tc>
          <w:tcPr>
            <w:tcW w:w="3652" w:type="dxa"/>
          </w:tcPr>
          <w:p w14:paraId="61CC0B0E" w14:textId="77777777" w:rsidR="00BA6F4D" w:rsidRPr="005C59E4" w:rsidRDefault="00BA6F4D" w:rsidP="00BA6F4D">
            <w:pPr>
              <w:pStyle w:val="a7"/>
              <w:numPr>
                <w:ilvl w:val="0"/>
                <w:numId w:val="14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完成发现模块儿中睡前故事的动态获取</w:t>
            </w:r>
          </w:p>
        </w:tc>
        <w:tc>
          <w:tcPr>
            <w:tcW w:w="2410" w:type="dxa"/>
          </w:tcPr>
          <w:p w14:paraId="6BD0FE10" w14:textId="77777777" w:rsidR="00BA6F4D" w:rsidRPr="005C59E4" w:rsidRDefault="00BA6F4D" w:rsidP="000B491C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8E5359">
              <w:rPr>
                <w:rFonts w:hint="eastAsia"/>
                <w:color w:val="0070C0"/>
              </w:rPr>
              <w:t>1</w:t>
            </w:r>
            <w:r w:rsidR="008E5359">
              <w:rPr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-0</w:t>
            </w:r>
            <w:r>
              <w:rPr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~2016-</w:t>
            </w:r>
            <w:r w:rsidR="008E5359">
              <w:rPr>
                <w:rFonts w:hint="eastAsia"/>
                <w:color w:val="0070C0"/>
              </w:rPr>
              <w:t>1</w:t>
            </w:r>
            <w:r w:rsidR="008E5359">
              <w:rPr>
                <w:color w:val="0070C0"/>
              </w:rPr>
              <w:t>2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09</w:t>
            </w:r>
          </w:p>
        </w:tc>
        <w:tc>
          <w:tcPr>
            <w:tcW w:w="1701" w:type="dxa"/>
          </w:tcPr>
          <w:p w14:paraId="4BAF8DD1" w14:textId="77777777" w:rsidR="00BA6F4D" w:rsidRPr="005C59E4" w:rsidRDefault="00BA6F4D" w:rsidP="000B491C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</w:tbl>
    <w:p w14:paraId="46E4DE14" w14:textId="77777777" w:rsidR="00AE73DF" w:rsidRDefault="00AE73DF" w:rsidP="00AE73DF">
      <w:pPr>
        <w:pStyle w:val="a7"/>
        <w:ind w:left="420" w:firstLineChars="0" w:firstLine="0"/>
        <w:rPr>
          <w:b/>
        </w:rPr>
      </w:pPr>
    </w:p>
    <w:p w14:paraId="552875F6" w14:textId="77777777" w:rsidR="00AE73DF" w:rsidRDefault="00AE73DF" w:rsidP="00AE73DF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16"/>
      <w:r w:rsidRPr="00136271">
        <w:rPr>
          <w:rFonts w:hint="eastAsia"/>
          <w:b/>
        </w:rPr>
        <w:t>问题和关注点</w:t>
      </w:r>
      <w:commentRangeEnd w:id="16"/>
      <w:r>
        <w:rPr>
          <w:rStyle w:val="a8"/>
        </w:rPr>
        <w:commentReference w:id="16"/>
      </w:r>
    </w:p>
    <w:p w14:paraId="0C425043" w14:textId="77777777" w:rsidR="00BA6F4D" w:rsidRPr="008E5359" w:rsidRDefault="008E5359" w:rsidP="00BA6F4D">
      <w:pPr>
        <w:pStyle w:val="a7"/>
        <w:ind w:left="420" w:firstLineChars="0" w:firstLine="0"/>
        <w:rPr>
          <w:color w:val="0070C0"/>
        </w:rPr>
      </w:pPr>
      <w:r w:rsidRPr="008E5359">
        <w:rPr>
          <w:color w:val="0070C0"/>
        </w:rPr>
        <w:t>发现模块儿中睡前故事的动态获取有待完善</w:t>
      </w:r>
    </w:p>
    <w:p w14:paraId="670DD169" w14:textId="77777777" w:rsidR="00AE73DF" w:rsidRPr="00136271" w:rsidRDefault="00AE73DF" w:rsidP="00AE73DF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17"/>
      <w:r w:rsidRPr="00136271">
        <w:rPr>
          <w:rFonts w:hint="eastAsia"/>
          <w:b/>
        </w:rPr>
        <w:t>下周</w:t>
      </w:r>
      <w:r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  <w:commentRangeEnd w:id="17"/>
      <w:r>
        <w:rPr>
          <w:rStyle w:val="a8"/>
        </w:rPr>
        <w:commentReference w:id="17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AE73DF" w14:paraId="4930CF0A" w14:textId="77777777" w:rsidTr="000A1A5B">
        <w:tc>
          <w:tcPr>
            <w:tcW w:w="3652" w:type="dxa"/>
            <w:shd w:val="clear" w:color="auto" w:fill="D9D9D9" w:themeFill="background1" w:themeFillShade="D9"/>
          </w:tcPr>
          <w:p w14:paraId="18279665" w14:textId="77777777" w:rsidR="00AE73DF" w:rsidRDefault="00AE73DF" w:rsidP="000A1A5B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1C14DB9" w14:textId="77777777" w:rsidR="00AE73DF" w:rsidRDefault="00AE73DF" w:rsidP="000A1A5B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FCF926B" w14:textId="77777777" w:rsidR="00AE73DF" w:rsidRDefault="00AE73DF" w:rsidP="000A1A5B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E73DF" w14:paraId="51788308" w14:textId="77777777" w:rsidTr="000A1A5B">
        <w:tc>
          <w:tcPr>
            <w:tcW w:w="3652" w:type="dxa"/>
          </w:tcPr>
          <w:p w14:paraId="70838700" w14:textId="77777777" w:rsidR="00AE73DF" w:rsidRPr="008E5359" w:rsidRDefault="008E5359" w:rsidP="008E5359">
            <w:pPr>
              <w:pStyle w:val="a7"/>
              <w:numPr>
                <w:ilvl w:val="0"/>
                <w:numId w:val="15"/>
              </w:numPr>
              <w:ind w:firstLineChars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解决</w:t>
            </w:r>
            <w:r w:rsidRPr="008E5359">
              <w:rPr>
                <w:color w:val="0070C0"/>
              </w:rPr>
              <w:t>发现模块儿中睡前故事的动态获取有待完善</w:t>
            </w:r>
            <w:r w:rsidRPr="005C59E4">
              <w:rPr>
                <w:rFonts w:hint="eastAsia"/>
                <w:color w:val="0070C0"/>
              </w:rPr>
              <w:t>的问题</w:t>
            </w:r>
          </w:p>
        </w:tc>
        <w:tc>
          <w:tcPr>
            <w:tcW w:w="2410" w:type="dxa"/>
          </w:tcPr>
          <w:p w14:paraId="00DEF913" w14:textId="77777777" w:rsidR="00AE73DF" w:rsidRPr="005C59E4" w:rsidRDefault="00AE73DF" w:rsidP="008E5359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</w:t>
            </w:r>
            <w:r w:rsidR="008E5359">
              <w:rPr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-</w:t>
            </w:r>
            <w:r w:rsidR="008E5359">
              <w:rPr>
                <w:color w:val="0070C0"/>
              </w:rPr>
              <w:t>12</w:t>
            </w:r>
            <w:r>
              <w:rPr>
                <w:rFonts w:hint="eastAsia"/>
                <w:color w:val="0070C0"/>
              </w:rPr>
              <w:t>~2016-1</w:t>
            </w:r>
            <w:r w:rsidR="008E5359">
              <w:rPr>
                <w:color w:val="0070C0"/>
              </w:rPr>
              <w:t>2</w:t>
            </w:r>
            <w:r w:rsidRPr="005C59E4">
              <w:rPr>
                <w:rFonts w:hint="eastAsia"/>
                <w:color w:val="0070C0"/>
              </w:rPr>
              <w:t>-</w:t>
            </w:r>
            <w:r w:rsidR="008E5359">
              <w:rPr>
                <w:color w:val="0070C0"/>
              </w:rPr>
              <w:t>13</w:t>
            </w:r>
          </w:p>
        </w:tc>
        <w:tc>
          <w:tcPr>
            <w:tcW w:w="1701" w:type="dxa"/>
          </w:tcPr>
          <w:p w14:paraId="0505FAF0" w14:textId="77777777" w:rsidR="00AE73DF" w:rsidRPr="005C59E4" w:rsidRDefault="00AE73DF" w:rsidP="000A1A5B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AE73DF" w14:paraId="2005510E" w14:textId="77777777" w:rsidTr="000A1A5B">
        <w:tc>
          <w:tcPr>
            <w:tcW w:w="3652" w:type="dxa"/>
          </w:tcPr>
          <w:p w14:paraId="1747B7F0" w14:textId="77777777" w:rsidR="00AE73DF" w:rsidRPr="005C59E4" w:rsidRDefault="008E5359" w:rsidP="008E5359">
            <w:pPr>
              <w:pStyle w:val="a7"/>
              <w:numPr>
                <w:ilvl w:val="0"/>
                <w:numId w:val="1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完成发动态实时添加的功能</w:t>
            </w:r>
          </w:p>
        </w:tc>
        <w:tc>
          <w:tcPr>
            <w:tcW w:w="2410" w:type="dxa"/>
          </w:tcPr>
          <w:p w14:paraId="3568273D" w14:textId="77777777" w:rsidR="00AE73DF" w:rsidRPr="005C59E4" w:rsidRDefault="00AE73DF" w:rsidP="008E5359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8E5359">
              <w:rPr>
                <w:rFonts w:hint="eastAsia"/>
                <w:color w:val="0070C0"/>
              </w:rPr>
              <w:t>1</w:t>
            </w:r>
            <w:r w:rsidR="008E5359">
              <w:rPr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-</w:t>
            </w:r>
            <w:r w:rsidR="008E5359">
              <w:rPr>
                <w:color w:val="0070C0"/>
              </w:rPr>
              <w:t>14</w:t>
            </w:r>
            <w:r>
              <w:rPr>
                <w:rFonts w:hint="eastAsia"/>
                <w:color w:val="0070C0"/>
              </w:rPr>
              <w:t>~2016-</w:t>
            </w:r>
            <w:r w:rsidR="008E5359">
              <w:rPr>
                <w:rFonts w:hint="eastAsia"/>
                <w:color w:val="0070C0"/>
              </w:rPr>
              <w:t>1</w:t>
            </w:r>
            <w:r w:rsidR="008E5359">
              <w:rPr>
                <w:color w:val="0070C0"/>
              </w:rPr>
              <w:t>2</w:t>
            </w:r>
            <w:r w:rsidRPr="005C59E4">
              <w:rPr>
                <w:rFonts w:hint="eastAsia"/>
                <w:color w:val="0070C0"/>
              </w:rPr>
              <w:t>-</w:t>
            </w:r>
            <w:r w:rsidR="008E5359">
              <w:rPr>
                <w:color w:val="0070C0"/>
              </w:rPr>
              <w:t>16</w:t>
            </w:r>
          </w:p>
        </w:tc>
        <w:tc>
          <w:tcPr>
            <w:tcW w:w="1701" w:type="dxa"/>
          </w:tcPr>
          <w:p w14:paraId="77B619B6" w14:textId="77777777" w:rsidR="00AE73DF" w:rsidRPr="005C59E4" w:rsidRDefault="00AE73DF" w:rsidP="000A1A5B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AE73DF" w14:paraId="2A37397F" w14:textId="77777777" w:rsidTr="000A1A5B">
        <w:tc>
          <w:tcPr>
            <w:tcW w:w="3652" w:type="dxa"/>
          </w:tcPr>
          <w:p w14:paraId="07035C55" w14:textId="77777777" w:rsidR="00AE73DF" w:rsidRPr="005C59E4" w:rsidRDefault="008E5359" w:rsidP="008E5359">
            <w:pPr>
              <w:pStyle w:val="a7"/>
              <w:numPr>
                <w:ilvl w:val="0"/>
                <w:numId w:val="1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完成发动态实时添加功能应用到页面</w:t>
            </w:r>
          </w:p>
        </w:tc>
        <w:tc>
          <w:tcPr>
            <w:tcW w:w="2410" w:type="dxa"/>
          </w:tcPr>
          <w:p w14:paraId="26F9DEFB" w14:textId="77777777" w:rsidR="00AE73DF" w:rsidRPr="005C59E4" w:rsidRDefault="00AE73DF" w:rsidP="008E5359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8E5359">
              <w:rPr>
                <w:rFonts w:hint="eastAsia"/>
                <w:color w:val="0070C0"/>
              </w:rPr>
              <w:t>1</w:t>
            </w:r>
            <w:r w:rsidR="008E5359">
              <w:rPr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-</w:t>
            </w:r>
            <w:r w:rsidR="008E5359">
              <w:rPr>
                <w:color w:val="0070C0"/>
              </w:rPr>
              <w:t>14</w:t>
            </w:r>
            <w:r>
              <w:rPr>
                <w:rFonts w:hint="eastAsia"/>
                <w:color w:val="0070C0"/>
              </w:rPr>
              <w:t>~2016-</w:t>
            </w:r>
            <w:r w:rsidR="008E5359">
              <w:rPr>
                <w:rFonts w:hint="eastAsia"/>
                <w:color w:val="0070C0"/>
              </w:rPr>
              <w:t>1</w:t>
            </w:r>
            <w:r w:rsidR="008E5359">
              <w:rPr>
                <w:color w:val="0070C0"/>
              </w:rPr>
              <w:t>2</w:t>
            </w:r>
            <w:r w:rsidRPr="005C59E4">
              <w:rPr>
                <w:rFonts w:hint="eastAsia"/>
                <w:color w:val="0070C0"/>
              </w:rPr>
              <w:t>-</w:t>
            </w:r>
            <w:r w:rsidR="008E5359">
              <w:rPr>
                <w:color w:val="0070C0"/>
              </w:rPr>
              <w:t>16</w:t>
            </w:r>
          </w:p>
        </w:tc>
        <w:tc>
          <w:tcPr>
            <w:tcW w:w="1701" w:type="dxa"/>
          </w:tcPr>
          <w:p w14:paraId="5AEBFC34" w14:textId="77777777" w:rsidR="00AE73DF" w:rsidRPr="005C59E4" w:rsidRDefault="00AE73DF" w:rsidP="000A1A5B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</w:tbl>
    <w:p w14:paraId="23A5987A" w14:textId="77777777" w:rsidR="00AE73DF" w:rsidRDefault="00AE73DF" w:rsidP="00AE73DF">
      <w:pPr>
        <w:ind w:firstLine="420"/>
        <w:jc w:val="center"/>
      </w:pPr>
    </w:p>
    <w:p w14:paraId="22D743E8" w14:textId="77777777" w:rsidR="00AE73DF" w:rsidRDefault="00AE73DF" w:rsidP="00136271">
      <w:pPr>
        <w:pStyle w:val="a7"/>
        <w:ind w:left="420" w:firstLineChars="0" w:firstLine="0"/>
      </w:pPr>
    </w:p>
    <w:p w14:paraId="3754EEFA" w14:textId="77777777" w:rsidR="000A1A5B" w:rsidRDefault="000A1A5B" w:rsidP="00136271">
      <w:pPr>
        <w:pStyle w:val="a7"/>
        <w:ind w:left="420" w:firstLineChars="0" w:firstLine="0"/>
      </w:pPr>
    </w:p>
    <w:p w14:paraId="5060C28A" w14:textId="77777777" w:rsidR="000A1A5B" w:rsidRDefault="000A1A5B" w:rsidP="00136271">
      <w:pPr>
        <w:pStyle w:val="a7"/>
        <w:ind w:left="420" w:firstLineChars="0" w:firstLine="0"/>
      </w:pPr>
    </w:p>
    <w:p w14:paraId="2B13FA2E" w14:textId="77777777" w:rsidR="000A1A5B" w:rsidRDefault="000A1A5B" w:rsidP="00136271">
      <w:pPr>
        <w:pStyle w:val="a7"/>
        <w:ind w:left="420" w:firstLineChars="0" w:firstLine="0"/>
      </w:pPr>
    </w:p>
    <w:p w14:paraId="38718C94" w14:textId="77777777" w:rsidR="000A1A5B" w:rsidRDefault="000A1A5B" w:rsidP="00136271">
      <w:pPr>
        <w:pStyle w:val="a7"/>
        <w:ind w:left="420" w:firstLineChars="0" w:firstLine="0"/>
      </w:pPr>
    </w:p>
    <w:p w14:paraId="772AE9BF" w14:textId="77777777" w:rsidR="000A1A5B" w:rsidRDefault="000A1A5B" w:rsidP="00136271">
      <w:pPr>
        <w:pStyle w:val="a7"/>
        <w:ind w:left="420" w:firstLineChars="0" w:firstLine="0"/>
      </w:pPr>
    </w:p>
    <w:p w14:paraId="44563860" w14:textId="77777777" w:rsidR="000A1A5B" w:rsidRDefault="000A1A5B" w:rsidP="00136271">
      <w:pPr>
        <w:pStyle w:val="a7"/>
        <w:ind w:left="420" w:firstLineChars="0" w:firstLine="0"/>
      </w:pPr>
    </w:p>
    <w:p w14:paraId="3ABD9B9C" w14:textId="77777777" w:rsidR="000A1A5B" w:rsidRDefault="000A1A5B" w:rsidP="00136271">
      <w:pPr>
        <w:pStyle w:val="a7"/>
        <w:ind w:left="420" w:firstLineChars="0" w:firstLine="0"/>
      </w:pPr>
    </w:p>
    <w:p w14:paraId="17077642" w14:textId="77777777" w:rsidR="000A1A5B" w:rsidRDefault="000A1A5B" w:rsidP="00136271">
      <w:pPr>
        <w:pStyle w:val="a7"/>
        <w:ind w:left="420" w:firstLineChars="0" w:firstLine="0"/>
      </w:pPr>
    </w:p>
    <w:p w14:paraId="14507980" w14:textId="77777777" w:rsidR="000A1A5B" w:rsidRDefault="000A1A5B" w:rsidP="00136271">
      <w:pPr>
        <w:pStyle w:val="a7"/>
        <w:ind w:left="420" w:firstLineChars="0" w:firstLine="0"/>
      </w:pPr>
    </w:p>
    <w:p w14:paraId="6E51EDD4" w14:textId="77777777" w:rsidR="008E5359" w:rsidRDefault="008E5359" w:rsidP="00136271">
      <w:pPr>
        <w:pStyle w:val="a7"/>
        <w:ind w:left="420" w:firstLineChars="0" w:firstLine="0"/>
      </w:pPr>
    </w:p>
    <w:p w14:paraId="581DBF0C" w14:textId="77777777" w:rsidR="000A1A5B" w:rsidRPr="005E5B1D" w:rsidRDefault="000A1A5B" w:rsidP="000A1A5B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lastRenderedPageBreak/>
        <w:t>个人</w:t>
      </w:r>
      <w:r w:rsidRPr="005E5B1D">
        <w:rPr>
          <w:rFonts w:hint="eastAsia"/>
          <w:sz w:val="36"/>
        </w:rPr>
        <w:t>周报</w:t>
      </w:r>
    </w:p>
    <w:p w14:paraId="083711E5" w14:textId="77777777" w:rsidR="000A1A5B" w:rsidRPr="00AA2AFB" w:rsidRDefault="000A1A5B" w:rsidP="000A1A5B">
      <w:pPr>
        <w:ind w:firstLine="420"/>
        <w:jc w:val="center"/>
      </w:pPr>
      <w:r>
        <w:rPr>
          <w:rFonts w:hint="eastAsia"/>
        </w:rPr>
        <w:t>报告期：</w:t>
      </w:r>
      <w:r w:rsidRPr="00AA2AFB">
        <w:rPr>
          <w:rFonts w:hint="eastAsia"/>
          <w:color w:val="0070C0"/>
        </w:rPr>
        <w:t>[</w:t>
      </w:r>
      <w:r>
        <w:rPr>
          <w:rFonts w:hint="eastAsia"/>
          <w:color w:val="0070C0"/>
        </w:rPr>
        <w:t>2016-</w:t>
      </w:r>
      <w:r>
        <w:rPr>
          <w:color w:val="0070C0"/>
        </w:rPr>
        <w:t>12</w:t>
      </w:r>
      <w:r>
        <w:rPr>
          <w:rFonts w:hint="eastAsia"/>
          <w:color w:val="0070C0"/>
        </w:rPr>
        <w:t>-12</w:t>
      </w:r>
      <w:r w:rsidRPr="00AA2AFB">
        <w:rPr>
          <w:rFonts w:hint="eastAsia"/>
          <w:color w:val="0070C0"/>
        </w:rPr>
        <w:t xml:space="preserve">]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Pr="00AA2AFB">
        <w:rPr>
          <w:rFonts w:hint="eastAsia"/>
          <w:color w:val="0070C0"/>
        </w:rPr>
        <w:t>[</w:t>
      </w:r>
      <w:r>
        <w:rPr>
          <w:rFonts w:hint="eastAsia"/>
          <w:color w:val="0070C0"/>
        </w:rPr>
        <w:t>2016-12-18</w:t>
      </w:r>
      <w:r w:rsidRPr="00AA2AFB">
        <w:rPr>
          <w:rFonts w:hint="eastAsia"/>
          <w:color w:val="0070C0"/>
        </w:rPr>
        <w:t>]</w:t>
      </w:r>
    </w:p>
    <w:p w14:paraId="43B62C33" w14:textId="77777777" w:rsidR="000A1A5B" w:rsidRPr="00AA2AFB" w:rsidRDefault="000A1A5B" w:rsidP="000A1A5B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张郭霄</w:t>
      </w:r>
    </w:p>
    <w:p w14:paraId="3ECA683C" w14:textId="77777777" w:rsidR="000A1A5B" w:rsidRPr="00826B0F" w:rsidRDefault="000A1A5B" w:rsidP="000A1A5B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18"/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  <w:commentRangeEnd w:id="18"/>
      <w:r>
        <w:rPr>
          <w:rStyle w:val="a8"/>
        </w:rPr>
        <w:commentReference w:id="18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8E5359" w14:paraId="61955004" w14:textId="77777777" w:rsidTr="000B491C">
        <w:tc>
          <w:tcPr>
            <w:tcW w:w="3652" w:type="dxa"/>
            <w:shd w:val="clear" w:color="auto" w:fill="D9D9D9" w:themeFill="background1" w:themeFillShade="D9"/>
          </w:tcPr>
          <w:p w14:paraId="760D991D" w14:textId="77777777" w:rsidR="008E5359" w:rsidRDefault="008E5359" w:rsidP="000B491C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2B7ED24" w14:textId="77777777" w:rsidR="008E5359" w:rsidRDefault="008E5359" w:rsidP="000B491C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5113E71" w14:textId="77777777" w:rsidR="008E5359" w:rsidRDefault="008E5359" w:rsidP="000B491C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8E5359" w14:paraId="64683FC5" w14:textId="77777777" w:rsidTr="000B491C">
        <w:tc>
          <w:tcPr>
            <w:tcW w:w="3652" w:type="dxa"/>
          </w:tcPr>
          <w:p w14:paraId="382B8790" w14:textId="77777777" w:rsidR="008E5359" w:rsidRPr="008E5359" w:rsidRDefault="008E5359" w:rsidP="008E5359">
            <w:pPr>
              <w:pStyle w:val="a7"/>
              <w:numPr>
                <w:ilvl w:val="0"/>
                <w:numId w:val="16"/>
              </w:numPr>
              <w:ind w:firstLineChars="0"/>
              <w:rPr>
                <w:color w:val="0070C0"/>
              </w:rPr>
            </w:pPr>
            <w:r w:rsidRPr="008E5359">
              <w:rPr>
                <w:rFonts w:hint="eastAsia"/>
                <w:color w:val="0070C0"/>
              </w:rPr>
              <w:t>解决</w:t>
            </w:r>
            <w:r w:rsidRPr="008E5359">
              <w:rPr>
                <w:color w:val="0070C0"/>
              </w:rPr>
              <w:t>发现模块儿中睡前故事的动态获取有待完善</w:t>
            </w:r>
            <w:r w:rsidRPr="008E5359">
              <w:rPr>
                <w:rFonts w:hint="eastAsia"/>
                <w:color w:val="0070C0"/>
              </w:rPr>
              <w:t>的问题</w:t>
            </w:r>
            <w:bookmarkStart w:id="19" w:name="_GoBack"/>
            <w:bookmarkEnd w:id="19"/>
          </w:p>
        </w:tc>
        <w:tc>
          <w:tcPr>
            <w:tcW w:w="2410" w:type="dxa"/>
          </w:tcPr>
          <w:p w14:paraId="78FC7E8B" w14:textId="77777777" w:rsidR="008E5359" w:rsidRPr="005C59E4" w:rsidRDefault="008E5359" w:rsidP="000B491C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</w:t>
            </w:r>
            <w:r>
              <w:rPr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12</w:t>
            </w:r>
            <w:r>
              <w:rPr>
                <w:rFonts w:hint="eastAsia"/>
                <w:color w:val="0070C0"/>
              </w:rPr>
              <w:t>~2016-1</w:t>
            </w:r>
            <w:r>
              <w:rPr>
                <w:color w:val="0070C0"/>
              </w:rPr>
              <w:t>2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13</w:t>
            </w:r>
          </w:p>
        </w:tc>
        <w:tc>
          <w:tcPr>
            <w:tcW w:w="1701" w:type="dxa"/>
          </w:tcPr>
          <w:p w14:paraId="098F9588" w14:textId="77777777" w:rsidR="008E5359" w:rsidRPr="005C59E4" w:rsidRDefault="008E5359" w:rsidP="000B491C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8E5359" w14:paraId="4F4546EA" w14:textId="77777777" w:rsidTr="000B491C">
        <w:tc>
          <w:tcPr>
            <w:tcW w:w="3652" w:type="dxa"/>
          </w:tcPr>
          <w:p w14:paraId="0E635FB5" w14:textId="77777777" w:rsidR="008E5359" w:rsidRPr="005C59E4" w:rsidRDefault="008E5359" w:rsidP="008E5359">
            <w:pPr>
              <w:pStyle w:val="a7"/>
              <w:numPr>
                <w:ilvl w:val="0"/>
                <w:numId w:val="16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完成发动态实时添加的功能</w:t>
            </w:r>
          </w:p>
        </w:tc>
        <w:tc>
          <w:tcPr>
            <w:tcW w:w="2410" w:type="dxa"/>
          </w:tcPr>
          <w:p w14:paraId="155B4EE4" w14:textId="77777777" w:rsidR="008E5359" w:rsidRPr="005C59E4" w:rsidRDefault="008E5359" w:rsidP="000B491C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</w:t>
            </w:r>
            <w:r>
              <w:rPr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14</w:t>
            </w:r>
            <w:r>
              <w:rPr>
                <w:rFonts w:hint="eastAsia"/>
                <w:color w:val="0070C0"/>
              </w:rPr>
              <w:t>~2016-1</w:t>
            </w:r>
            <w:r>
              <w:rPr>
                <w:color w:val="0070C0"/>
              </w:rPr>
              <w:t>2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16</w:t>
            </w:r>
          </w:p>
        </w:tc>
        <w:tc>
          <w:tcPr>
            <w:tcW w:w="1701" w:type="dxa"/>
          </w:tcPr>
          <w:p w14:paraId="6AEE33C7" w14:textId="77777777" w:rsidR="008E5359" w:rsidRPr="005C59E4" w:rsidRDefault="008E5359" w:rsidP="000B491C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8E5359" w14:paraId="2DD02513" w14:textId="77777777" w:rsidTr="000B491C">
        <w:tc>
          <w:tcPr>
            <w:tcW w:w="3652" w:type="dxa"/>
          </w:tcPr>
          <w:p w14:paraId="2FBE4EF5" w14:textId="77777777" w:rsidR="008E5359" w:rsidRPr="005C59E4" w:rsidRDefault="008E5359" w:rsidP="008E5359">
            <w:pPr>
              <w:pStyle w:val="a7"/>
              <w:numPr>
                <w:ilvl w:val="0"/>
                <w:numId w:val="16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完成发动态实时添加功能应用到页面</w:t>
            </w:r>
          </w:p>
        </w:tc>
        <w:tc>
          <w:tcPr>
            <w:tcW w:w="2410" w:type="dxa"/>
          </w:tcPr>
          <w:p w14:paraId="32E7DF93" w14:textId="77777777" w:rsidR="008E5359" w:rsidRPr="005C59E4" w:rsidRDefault="008E5359" w:rsidP="000B491C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</w:t>
            </w:r>
            <w:r>
              <w:rPr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14</w:t>
            </w:r>
            <w:r>
              <w:rPr>
                <w:rFonts w:hint="eastAsia"/>
                <w:color w:val="0070C0"/>
              </w:rPr>
              <w:t>~2016-1</w:t>
            </w:r>
            <w:r>
              <w:rPr>
                <w:color w:val="0070C0"/>
              </w:rPr>
              <w:t>2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16</w:t>
            </w:r>
          </w:p>
        </w:tc>
        <w:tc>
          <w:tcPr>
            <w:tcW w:w="1701" w:type="dxa"/>
          </w:tcPr>
          <w:p w14:paraId="0478EAB0" w14:textId="77777777" w:rsidR="008E5359" w:rsidRPr="005C59E4" w:rsidRDefault="008E5359" w:rsidP="000B491C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</w:tbl>
    <w:p w14:paraId="252B1A27" w14:textId="77777777" w:rsidR="000A1A5B" w:rsidRDefault="000A1A5B" w:rsidP="000A1A5B">
      <w:pPr>
        <w:pStyle w:val="a7"/>
        <w:ind w:left="420" w:firstLineChars="0" w:firstLine="0"/>
        <w:rPr>
          <w:b/>
        </w:rPr>
      </w:pPr>
    </w:p>
    <w:p w14:paraId="01971241" w14:textId="77777777" w:rsidR="000A1A5B" w:rsidRPr="00136271" w:rsidRDefault="000A1A5B" w:rsidP="000A1A5B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20"/>
      <w:r w:rsidRPr="00136271">
        <w:rPr>
          <w:rFonts w:hint="eastAsia"/>
          <w:b/>
        </w:rPr>
        <w:t>问题和关注点</w:t>
      </w:r>
      <w:commentRangeEnd w:id="20"/>
      <w:r>
        <w:rPr>
          <w:rStyle w:val="a8"/>
        </w:rPr>
        <w:commentReference w:id="20"/>
      </w:r>
    </w:p>
    <w:p w14:paraId="1BA3F10D" w14:textId="77777777" w:rsidR="000A1A5B" w:rsidRPr="00767314" w:rsidRDefault="008E5359" w:rsidP="000A1A5B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交流问答中缺少用户发表页面及动态获取</w:t>
      </w:r>
    </w:p>
    <w:p w14:paraId="7B63445B" w14:textId="77777777" w:rsidR="000A1A5B" w:rsidRPr="00136271" w:rsidRDefault="000A1A5B" w:rsidP="000A1A5B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21"/>
      <w:r w:rsidRPr="00136271">
        <w:rPr>
          <w:rFonts w:hint="eastAsia"/>
          <w:b/>
        </w:rPr>
        <w:t>下周</w:t>
      </w:r>
      <w:r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  <w:commentRangeEnd w:id="21"/>
      <w:r>
        <w:rPr>
          <w:rStyle w:val="a8"/>
        </w:rPr>
        <w:commentReference w:id="21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0A1A5B" w14:paraId="5B56FDCB" w14:textId="77777777" w:rsidTr="000A1A5B">
        <w:tc>
          <w:tcPr>
            <w:tcW w:w="3652" w:type="dxa"/>
            <w:shd w:val="clear" w:color="auto" w:fill="D9D9D9" w:themeFill="background1" w:themeFillShade="D9"/>
          </w:tcPr>
          <w:p w14:paraId="2A424B16" w14:textId="77777777" w:rsidR="000A1A5B" w:rsidRDefault="000A1A5B" w:rsidP="000A1A5B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C475C24" w14:textId="77777777" w:rsidR="000A1A5B" w:rsidRDefault="000A1A5B" w:rsidP="000A1A5B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8A6A00D" w14:textId="77777777" w:rsidR="000A1A5B" w:rsidRDefault="000A1A5B" w:rsidP="000A1A5B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0A1A5B" w14:paraId="79FADF20" w14:textId="77777777" w:rsidTr="000A1A5B">
        <w:tc>
          <w:tcPr>
            <w:tcW w:w="3652" w:type="dxa"/>
          </w:tcPr>
          <w:p w14:paraId="3353443E" w14:textId="77777777" w:rsidR="000A1A5B" w:rsidRPr="008E5359" w:rsidRDefault="008E5359" w:rsidP="008E5359">
            <w:pPr>
              <w:pStyle w:val="a7"/>
              <w:numPr>
                <w:ilvl w:val="0"/>
                <w:numId w:val="17"/>
              </w:numPr>
              <w:ind w:firstLineChars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解决</w:t>
            </w:r>
            <w:r>
              <w:rPr>
                <w:rFonts w:hint="eastAsia"/>
                <w:color w:val="0070C0"/>
              </w:rPr>
              <w:t>交流问答中缺少用户发表页面及动态获取</w:t>
            </w:r>
            <w:r w:rsidRPr="005C59E4">
              <w:rPr>
                <w:rFonts w:hint="eastAsia"/>
                <w:color w:val="0070C0"/>
              </w:rPr>
              <w:t>的问题</w:t>
            </w:r>
          </w:p>
        </w:tc>
        <w:tc>
          <w:tcPr>
            <w:tcW w:w="2410" w:type="dxa"/>
          </w:tcPr>
          <w:p w14:paraId="1C6DBCCB" w14:textId="77777777" w:rsidR="000A1A5B" w:rsidRPr="005C59E4" w:rsidRDefault="000A1A5B" w:rsidP="008E5359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</w:t>
            </w:r>
            <w:r w:rsidR="008E5359">
              <w:rPr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-</w:t>
            </w:r>
            <w:r w:rsidR="008E5359">
              <w:rPr>
                <w:color w:val="0070C0"/>
              </w:rPr>
              <w:t>19</w:t>
            </w:r>
            <w:r>
              <w:rPr>
                <w:rFonts w:hint="eastAsia"/>
                <w:color w:val="0070C0"/>
              </w:rPr>
              <w:t>~2016-</w:t>
            </w:r>
            <w:r w:rsidR="008E5359">
              <w:rPr>
                <w:rFonts w:hint="eastAsia"/>
                <w:color w:val="0070C0"/>
              </w:rPr>
              <w:t>1</w:t>
            </w:r>
            <w:r w:rsidR="008E5359">
              <w:rPr>
                <w:color w:val="0070C0"/>
              </w:rPr>
              <w:t>2</w:t>
            </w:r>
            <w:r w:rsidRPr="005C59E4">
              <w:rPr>
                <w:rFonts w:hint="eastAsia"/>
                <w:color w:val="0070C0"/>
              </w:rPr>
              <w:t>-</w:t>
            </w:r>
            <w:r w:rsidR="008E5359">
              <w:rPr>
                <w:color w:val="0070C0"/>
              </w:rPr>
              <w:t>20</w:t>
            </w:r>
          </w:p>
        </w:tc>
        <w:tc>
          <w:tcPr>
            <w:tcW w:w="1701" w:type="dxa"/>
          </w:tcPr>
          <w:p w14:paraId="38F0690D" w14:textId="77777777" w:rsidR="000A1A5B" w:rsidRPr="005C59E4" w:rsidRDefault="000A1A5B" w:rsidP="000A1A5B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0A1A5B" w14:paraId="48D580A3" w14:textId="77777777" w:rsidTr="000A1A5B">
        <w:tc>
          <w:tcPr>
            <w:tcW w:w="3652" w:type="dxa"/>
          </w:tcPr>
          <w:p w14:paraId="284ED2CD" w14:textId="211E8691" w:rsidR="000A1A5B" w:rsidRPr="005C59E4" w:rsidRDefault="000A1A5B" w:rsidP="008E5359">
            <w:pPr>
              <w:pStyle w:val="a7"/>
              <w:numPr>
                <w:ilvl w:val="0"/>
                <w:numId w:val="17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  <w:r w:rsidR="002655EB">
              <w:rPr>
                <w:rFonts w:hint="eastAsia"/>
                <w:color w:val="0070C0"/>
              </w:rPr>
              <w:t>测试文档</w:t>
            </w:r>
          </w:p>
        </w:tc>
        <w:tc>
          <w:tcPr>
            <w:tcW w:w="2410" w:type="dxa"/>
          </w:tcPr>
          <w:p w14:paraId="72F9C5D5" w14:textId="77777777" w:rsidR="000A1A5B" w:rsidRPr="005C59E4" w:rsidRDefault="000A1A5B" w:rsidP="008E5359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8E5359">
              <w:rPr>
                <w:rFonts w:hint="eastAsia"/>
                <w:color w:val="0070C0"/>
              </w:rPr>
              <w:t>1</w:t>
            </w:r>
            <w:r w:rsidR="008E5359">
              <w:rPr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-</w:t>
            </w:r>
            <w:r w:rsidR="008E5359">
              <w:rPr>
                <w:color w:val="0070C0"/>
              </w:rPr>
              <w:t>21</w:t>
            </w:r>
            <w:r>
              <w:rPr>
                <w:rFonts w:hint="eastAsia"/>
                <w:color w:val="0070C0"/>
              </w:rPr>
              <w:t>~2016-</w:t>
            </w:r>
            <w:r w:rsidR="008E5359">
              <w:rPr>
                <w:rFonts w:hint="eastAsia"/>
                <w:color w:val="0070C0"/>
              </w:rPr>
              <w:t>1</w:t>
            </w:r>
            <w:r w:rsidR="008E5359">
              <w:rPr>
                <w:color w:val="0070C0"/>
              </w:rPr>
              <w:t>2</w:t>
            </w:r>
            <w:r w:rsidRPr="005C59E4">
              <w:rPr>
                <w:rFonts w:hint="eastAsia"/>
                <w:color w:val="0070C0"/>
              </w:rPr>
              <w:t>-</w:t>
            </w:r>
            <w:r w:rsidR="008E5359">
              <w:rPr>
                <w:color w:val="0070C0"/>
              </w:rPr>
              <w:t>23</w:t>
            </w:r>
          </w:p>
        </w:tc>
        <w:tc>
          <w:tcPr>
            <w:tcW w:w="1701" w:type="dxa"/>
          </w:tcPr>
          <w:p w14:paraId="73276188" w14:textId="77777777" w:rsidR="000A1A5B" w:rsidRPr="005C59E4" w:rsidRDefault="000A1A5B" w:rsidP="000A1A5B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0A1A5B" w14:paraId="73075CA9" w14:textId="77777777" w:rsidTr="000A1A5B">
        <w:tc>
          <w:tcPr>
            <w:tcW w:w="3652" w:type="dxa"/>
          </w:tcPr>
          <w:p w14:paraId="41B4CC26" w14:textId="2C68930E" w:rsidR="000A1A5B" w:rsidRPr="005C59E4" w:rsidRDefault="002655EB" w:rsidP="008E5359">
            <w:pPr>
              <w:pStyle w:val="a7"/>
              <w:numPr>
                <w:ilvl w:val="0"/>
                <w:numId w:val="17"/>
              </w:numPr>
              <w:ind w:firstLineChars="0"/>
              <w:rPr>
                <w:color w:val="0070C0"/>
              </w:rPr>
            </w:pPr>
            <w:r>
              <w:rPr>
                <w:color w:val="0070C0"/>
              </w:rPr>
              <w:t>完成音频播放的更新</w:t>
            </w:r>
          </w:p>
        </w:tc>
        <w:tc>
          <w:tcPr>
            <w:tcW w:w="2410" w:type="dxa"/>
          </w:tcPr>
          <w:p w14:paraId="5008ACF7" w14:textId="77777777" w:rsidR="000A1A5B" w:rsidRPr="005C59E4" w:rsidRDefault="000A1A5B" w:rsidP="008E5359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8E5359">
              <w:rPr>
                <w:rFonts w:hint="eastAsia"/>
                <w:color w:val="0070C0"/>
              </w:rPr>
              <w:t>1</w:t>
            </w:r>
            <w:r w:rsidR="008E5359">
              <w:rPr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-</w:t>
            </w:r>
            <w:r w:rsidR="008E5359">
              <w:rPr>
                <w:color w:val="0070C0"/>
              </w:rPr>
              <w:t>21</w:t>
            </w:r>
            <w:r>
              <w:rPr>
                <w:rFonts w:hint="eastAsia"/>
                <w:color w:val="0070C0"/>
              </w:rPr>
              <w:t>~2016-</w:t>
            </w:r>
            <w:r w:rsidR="008E5359">
              <w:rPr>
                <w:rFonts w:hint="eastAsia"/>
                <w:color w:val="0070C0"/>
              </w:rPr>
              <w:t>1</w:t>
            </w:r>
            <w:r w:rsidR="008E5359">
              <w:rPr>
                <w:color w:val="0070C0"/>
              </w:rPr>
              <w:t>2</w:t>
            </w:r>
            <w:r w:rsidRPr="005C59E4">
              <w:rPr>
                <w:rFonts w:hint="eastAsia"/>
                <w:color w:val="0070C0"/>
              </w:rPr>
              <w:t>-</w:t>
            </w:r>
            <w:r w:rsidR="008E5359">
              <w:rPr>
                <w:color w:val="0070C0"/>
              </w:rPr>
              <w:t>23</w:t>
            </w:r>
          </w:p>
        </w:tc>
        <w:tc>
          <w:tcPr>
            <w:tcW w:w="1701" w:type="dxa"/>
          </w:tcPr>
          <w:p w14:paraId="77E04D6E" w14:textId="77777777" w:rsidR="000A1A5B" w:rsidRPr="005C59E4" w:rsidRDefault="000A1A5B" w:rsidP="000A1A5B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</w:tbl>
    <w:p w14:paraId="7C7AA837" w14:textId="77777777" w:rsidR="000A1A5B" w:rsidRDefault="000A1A5B" w:rsidP="000A1A5B">
      <w:pPr>
        <w:ind w:firstLine="420"/>
        <w:jc w:val="center"/>
      </w:pPr>
    </w:p>
    <w:p w14:paraId="7DB20852" w14:textId="77777777" w:rsidR="002655EB" w:rsidRDefault="002655EB" w:rsidP="000A1A5B">
      <w:pPr>
        <w:ind w:firstLine="420"/>
        <w:jc w:val="center"/>
      </w:pPr>
    </w:p>
    <w:p w14:paraId="31F63690" w14:textId="77777777" w:rsidR="002655EB" w:rsidRDefault="002655EB" w:rsidP="000A1A5B">
      <w:pPr>
        <w:ind w:firstLine="420"/>
        <w:jc w:val="center"/>
      </w:pPr>
    </w:p>
    <w:p w14:paraId="4D98070E" w14:textId="77777777" w:rsidR="002655EB" w:rsidRDefault="002655EB" w:rsidP="000A1A5B">
      <w:pPr>
        <w:ind w:firstLine="420"/>
        <w:jc w:val="center"/>
      </w:pPr>
    </w:p>
    <w:p w14:paraId="5C538EA2" w14:textId="77777777" w:rsidR="002655EB" w:rsidRDefault="002655EB" w:rsidP="000A1A5B">
      <w:pPr>
        <w:ind w:firstLine="420"/>
        <w:jc w:val="center"/>
      </w:pPr>
    </w:p>
    <w:p w14:paraId="0C93C1EF" w14:textId="77777777" w:rsidR="002655EB" w:rsidRDefault="002655EB" w:rsidP="000A1A5B">
      <w:pPr>
        <w:ind w:firstLine="420"/>
        <w:jc w:val="center"/>
      </w:pPr>
    </w:p>
    <w:p w14:paraId="1B83A294" w14:textId="77777777" w:rsidR="002655EB" w:rsidRDefault="002655EB" w:rsidP="000A1A5B">
      <w:pPr>
        <w:ind w:firstLine="420"/>
        <w:jc w:val="center"/>
      </w:pPr>
    </w:p>
    <w:p w14:paraId="2400B673" w14:textId="77777777" w:rsidR="002655EB" w:rsidRDefault="002655EB" w:rsidP="000A1A5B">
      <w:pPr>
        <w:ind w:firstLine="420"/>
        <w:jc w:val="center"/>
      </w:pPr>
    </w:p>
    <w:p w14:paraId="4A641379" w14:textId="77777777" w:rsidR="002655EB" w:rsidRDefault="002655EB" w:rsidP="000A1A5B">
      <w:pPr>
        <w:ind w:firstLine="420"/>
        <w:jc w:val="center"/>
      </w:pPr>
    </w:p>
    <w:p w14:paraId="7C4BDD8C" w14:textId="77777777" w:rsidR="002655EB" w:rsidRDefault="002655EB" w:rsidP="000A1A5B">
      <w:pPr>
        <w:ind w:firstLine="420"/>
        <w:jc w:val="center"/>
      </w:pPr>
    </w:p>
    <w:p w14:paraId="057F46D7" w14:textId="77777777" w:rsidR="002655EB" w:rsidRDefault="002655EB" w:rsidP="000A1A5B">
      <w:pPr>
        <w:ind w:firstLine="420"/>
        <w:jc w:val="center"/>
      </w:pPr>
    </w:p>
    <w:p w14:paraId="7ECD46B2" w14:textId="77777777" w:rsidR="002655EB" w:rsidRDefault="002655EB" w:rsidP="000A1A5B">
      <w:pPr>
        <w:ind w:firstLine="420"/>
        <w:jc w:val="center"/>
      </w:pPr>
    </w:p>
    <w:p w14:paraId="241E1B65" w14:textId="77777777" w:rsidR="002655EB" w:rsidRDefault="002655EB" w:rsidP="000A1A5B">
      <w:pPr>
        <w:ind w:firstLine="420"/>
        <w:jc w:val="center"/>
      </w:pPr>
    </w:p>
    <w:p w14:paraId="320DA791" w14:textId="77777777" w:rsidR="002655EB" w:rsidRDefault="002655EB" w:rsidP="000A1A5B">
      <w:pPr>
        <w:ind w:firstLine="420"/>
        <w:jc w:val="center"/>
      </w:pPr>
    </w:p>
    <w:p w14:paraId="744BCED1" w14:textId="77777777" w:rsidR="002655EB" w:rsidRPr="005E5B1D" w:rsidRDefault="002655EB" w:rsidP="002655EB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lastRenderedPageBreak/>
        <w:t>个人</w:t>
      </w:r>
      <w:r w:rsidRPr="005E5B1D">
        <w:rPr>
          <w:rFonts w:hint="eastAsia"/>
          <w:sz w:val="36"/>
        </w:rPr>
        <w:t>周报</w:t>
      </w:r>
    </w:p>
    <w:p w14:paraId="1B4A1E64" w14:textId="285BDCD6" w:rsidR="002655EB" w:rsidRPr="00AA2AFB" w:rsidRDefault="002655EB" w:rsidP="002655EB">
      <w:pPr>
        <w:ind w:firstLine="420"/>
        <w:jc w:val="center"/>
      </w:pPr>
      <w:r>
        <w:rPr>
          <w:rFonts w:hint="eastAsia"/>
        </w:rPr>
        <w:t>报告期：</w:t>
      </w:r>
      <w:r w:rsidRPr="00AA2AFB">
        <w:rPr>
          <w:rFonts w:hint="eastAsia"/>
          <w:color w:val="0070C0"/>
        </w:rPr>
        <w:t>[</w:t>
      </w:r>
      <w:r>
        <w:rPr>
          <w:rFonts w:hint="eastAsia"/>
          <w:color w:val="0070C0"/>
        </w:rPr>
        <w:t>2016-</w:t>
      </w:r>
      <w:r>
        <w:rPr>
          <w:color w:val="0070C0"/>
        </w:rPr>
        <w:t>12</w:t>
      </w:r>
      <w:r>
        <w:rPr>
          <w:rFonts w:hint="eastAsia"/>
          <w:color w:val="0070C0"/>
        </w:rPr>
        <w:t>-1</w:t>
      </w:r>
      <w:r>
        <w:rPr>
          <w:color w:val="0070C0"/>
        </w:rPr>
        <w:t>9</w:t>
      </w:r>
      <w:r w:rsidRPr="00AA2AFB">
        <w:rPr>
          <w:rFonts w:hint="eastAsia"/>
          <w:color w:val="0070C0"/>
        </w:rPr>
        <w:t xml:space="preserve">]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Pr="00AA2AFB">
        <w:rPr>
          <w:rFonts w:hint="eastAsia"/>
          <w:color w:val="0070C0"/>
        </w:rPr>
        <w:t>[</w:t>
      </w:r>
      <w:r>
        <w:rPr>
          <w:rFonts w:hint="eastAsia"/>
          <w:color w:val="0070C0"/>
        </w:rPr>
        <w:t>2016-12-25</w:t>
      </w:r>
      <w:r w:rsidRPr="00AA2AFB">
        <w:rPr>
          <w:rFonts w:hint="eastAsia"/>
          <w:color w:val="0070C0"/>
        </w:rPr>
        <w:t>]</w:t>
      </w:r>
    </w:p>
    <w:p w14:paraId="057C9C8D" w14:textId="77777777" w:rsidR="002655EB" w:rsidRPr="00AA2AFB" w:rsidRDefault="002655EB" w:rsidP="002655EB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张郭霄</w:t>
      </w:r>
    </w:p>
    <w:p w14:paraId="188E85DF" w14:textId="77777777" w:rsidR="002655EB" w:rsidRPr="00826B0F" w:rsidRDefault="002655EB" w:rsidP="002655EB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22"/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  <w:commentRangeEnd w:id="22"/>
      <w:r>
        <w:rPr>
          <w:rStyle w:val="a8"/>
        </w:rPr>
        <w:commentReference w:id="22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2655EB" w14:paraId="175C41EB" w14:textId="77777777" w:rsidTr="00832168">
        <w:tc>
          <w:tcPr>
            <w:tcW w:w="3652" w:type="dxa"/>
            <w:shd w:val="clear" w:color="auto" w:fill="D9D9D9" w:themeFill="background1" w:themeFillShade="D9"/>
          </w:tcPr>
          <w:p w14:paraId="68A54615" w14:textId="77777777" w:rsidR="002655EB" w:rsidRDefault="002655EB" w:rsidP="00832168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77E8226" w14:textId="77777777" w:rsidR="002655EB" w:rsidRDefault="002655EB" w:rsidP="00832168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B53C292" w14:textId="46E9215C" w:rsidR="002655EB" w:rsidRDefault="002655EB" w:rsidP="00832168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2655EB" w14:paraId="71D46397" w14:textId="77777777" w:rsidTr="00832168">
        <w:tc>
          <w:tcPr>
            <w:tcW w:w="3652" w:type="dxa"/>
          </w:tcPr>
          <w:p w14:paraId="495996E8" w14:textId="77777777" w:rsidR="002655EB" w:rsidRPr="008E5359" w:rsidRDefault="002655EB" w:rsidP="00832168">
            <w:pPr>
              <w:pStyle w:val="a7"/>
              <w:numPr>
                <w:ilvl w:val="0"/>
                <w:numId w:val="17"/>
              </w:numPr>
              <w:ind w:firstLineChars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解决</w:t>
            </w:r>
            <w:r>
              <w:rPr>
                <w:rFonts w:hint="eastAsia"/>
                <w:color w:val="0070C0"/>
              </w:rPr>
              <w:t>交流问答中缺少用户发表页面及动态获取</w:t>
            </w:r>
            <w:r w:rsidRPr="005C59E4">
              <w:rPr>
                <w:rFonts w:hint="eastAsia"/>
                <w:color w:val="0070C0"/>
              </w:rPr>
              <w:t>的问题</w:t>
            </w:r>
          </w:p>
        </w:tc>
        <w:tc>
          <w:tcPr>
            <w:tcW w:w="2410" w:type="dxa"/>
          </w:tcPr>
          <w:p w14:paraId="0CFF2783" w14:textId="77777777" w:rsidR="002655EB" w:rsidRPr="005C59E4" w:rsidRDefault="002655EB" w:rsidP="008321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</w:t>
            </w:r>
            <w:r>
              <w:rPr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19</w:t>
            </w:r>
            <w:r>
              <w:rPr>
                <w:rFonts w:hint="eastAsia"/>
                <w:color w:val="0070C0"/>
              </w:rPr>
              <w:t>~2016-1</w:t>
            </w:r>
            <w:r>
              <w:rPr>
                <w:color w:val="0070C0"/>
              </w:rPr>
              <w:t>2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20</w:t>
            </w:r>
          </w:p>
        </w:tc>
        <w:tc>
          <w:tcPr>
            <w:tcW w:w="1701" w:type="dxa"/>
          </w:tcPr>
          <w:p w14:paraId="339B8F47" w14:textId="77777777" w:rsidR="002655EB" w:rsidRPr="005C59E4" w:rsidRDefault="002655EB" w:rsidP="00832168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2655EB" w14:paraId="1C05EEA0" w14:textId="77777777" w:rsidTr="00832168">
        <w:tc>
          <w:tcPr>
            <w:tcW w:w="3652" w:type="dxa"/>
          </w:tcPr>
          <w:p w14:paraId="7BFD9F06" w14:textId="77777777" w:rsidR="002655EB" w:rsidRPr="005C59E4" w:rsidRDefault="002655EB" w:rsidP="00832168">
            <w:pPr>
              <w:pStyle w:val="a7"/>
              <w:numPr>
                <w:ilvl w:val="0"/>
                <w:numId w:val="17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完成测试文档</w:t>
            </w:r>
          </w:p>
        </w:tc>
        <w:tc>
          <w:tcPr>
            <w:tcW w:w="2410" w:type="dxa"/>
          </w:tcPr>
          <w:p w14:paraId="4BCA9D18" w14:textId="77777777" w:rsidR="002655EB" w:rsidRPr="005C59E4" w:rsidRDefault="002655EB" w:rsidP="008321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</w:t>
            </w:r>
            <w:r>
              <w:rPr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21</w:t>
            </w:r>
            <w:r>
              <w:rPr>
                <w:rFonts w:hint="eastAsia"/>
                <w:color w:val="0070C0"/>
              </w:rPr>
              <w:t>~2016-1</w:t>
            </w:r>
            <w:r>
              <w:rPr>
                <w:color w:val="0070C0"/>
              </w:rPr>
              <w:t>2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23</w:t>
            </w:r>
          </w:p>
        </w:tc>
        <w:tc>
          <w:tcPr>
            <w:tcW w:w="1701" w:type="dxa"/>
          </w:tcPr>
          <w:p w14:paraId="36F97B8F" w14:textId="77777777" w:rsidR="002655EB" w:rsidRPr="005C59E4" w:rsidRDefault="002655EB" w:rsidP="008321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2655EB" w14:paraId="43425C64" w14:textId="77777777" w:rsidTr="00832168">
        <w:tc>
          <w:tcPr>
            <w:tcW w:w="3652" w:type="dxa"/>
          </w:tcPr>
          <w:p w14:paraId="2AA02327" w14:textId="77777777" w:rsidR="002655EB" w:rsidRPr="005C59E4" w:rsidRDefault="002655EB" w:rsidP="00832168">
            <w:pPr>
              <w:pStyle w:val="a7"/>
              <w:numPr>
                <w:ilvl w:val="0"/>
                <w:numId w:val="17"/>
              </w:numPr>
              <w:ind w:firstLineChars="0"/>
              <w:rPr>
                <w:color w:val="0070C0"/>
              </w:rPr>
            </w:pPr>
            <w:r>
              <w:rPr>
                <w:color w:val="0070C0"/>
              </w:rPr>
              <w:t>完成音频播放的更新</w:t>
            </w:r>
          </w:p>
        </w:tc>
        <w:tc>
          <w:tcPr>
            <w:tcW w:w="2410" w:type="dxa"/>
          </w:tcPr>
          <w:p w14:paraId="5C715D64" w14:textId="77777777" w:rsidR="002655EB" w:rsidRPr="005C59E4" w:rsidRDefault="002655EB" w:rsidP="008321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</w:t>
            </w:r>
            <w:r>
              <w:rPr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21</w:t>
            </w:r>
            <w:r>
              <w:rPr>
                <w:rFonts w:hint="eastAsia"/>
                <w:color w:val="0070C0"/>
              </w:rPr>
              <w:t>~2016-1</w:t>
            </w:r>
            <w:r>
              <w:rPr>
                <w:color w:val="0070C0"/>
              </w:rPr>
              <w:t>2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23</w:t>
            </w:r>
          </w:p>
        </w:tc>
        <w:tc>
          <w:tcPr>
            <w:tcW w:w="1701" w:type="dxa"/>
          </w:tcPr>
          <w:p w14:paraId="0418B773" w14:textId="77777777" w:rsidR="002655EB" w:rsidRPr="005C59E4" w:rsidRDefault="002655EB" w:rsidP="00832168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</w:tbl>
    <w:p w14:paraId="08944AAF" w14:textId="77777777" w:rsidR="000A1A5B" w:rsidRPr="00136271" w:rsidRDefault="000A1A5B" w:rsidP="002655EB">
      <w:pPr>
        <w:rPr>
          <w:rFonts w:hint="eastAsia"/>
        </w:rPr>
      </w:pPr>
    </w:p>
    <w:sectPr w:rsidR="000A1A5B" w:rsidRPr="00136271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engYi" w:date="2016-06-14T11:18:00Z" w:initials="M">
    <w:p w14:paraId="6FF736E2" w14:textId="77777777" w:rsidR="000A1A5B" w:rsidRDefault="000A1A5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14:paraId="7A017C43" w14:textId="77777777" w:rsidR="000A1A5B" w:rsidRDefault="000A1A5B">
      <w:pPr>
        <w:pStyle w:val="a9"/>
      </w:pPr>
      <w:r w:rsidRPr="00EC74FA">
        <w:rPr>
          <w:rFonts w:hint="eastAsia"/>
        </w:rPr>
        <w:t>结合上周安排，说明</w:t>
      </w:r>
      <w:r>
        <w:rPr>
          <w:rFonts w:hint="eastAsia"/>
        </w:rPr>
        <w:t>各任务</w:t>
      </w:r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</w:comment>
  <w:comment w:id="1" w:author="MengYi" w:date="2016-07-14T16:18:00Z" w:initials="M">
    <w:p w14:paraId="26091E30" w14:textId="77777777" w:rsidR="000A1A5B" w:rsidRDefault="000A1A5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14:paraId="46D7D70D" w14:textId="77777777" w:rsidR="000A1A5B" w:rsidRDefault="000A1A5B">
      <w:pPr>
        <w:pStyle w:val="a9"/>
      </w:pPr>
      <w:r>
        <w:rPr>
          <w:rFonts w:hint="eastAsia"/>
        </w:rPr>
        <w:t>在本周工作中</w:t>
      </w: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2" w:author="MengYi" w:date="2016-07-14T16:18:00Z" w:initials="M">
    <w:p w14:paraId="6161EFBA" w14:textId="77777777" w:rsidR="000A1A5B" w:rsidRDefault="000A1A5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14:paraId="0536A2E4" w14:textId="77777777" w:rsidR="000A1A5B" w:rsidRDefault="000A1A5B" w:rsidP="004E374B">
      <w:pPr>
        <w:pStyle w:val="a9"/>
      </w:pPr>
      <w:r>
        <w:rPr>
          <w:rFonts w:hint="eastAsia"/>
        </w:rPr>
        <w:t>任务：下周计划完成的任务。</w:t>
      </w:r>
    </w:p>
    <w:p w14:paraId="1C13C305" w14:textId="77777777" w:rsidR="000A1A5B" w:rsidRDefault="000A1A5B" w:rsidP="004E374B">
      <w:pPr>
        <w:pStyle w:val="a9"/>
      </w:pPr>
      <w:r>
        <w:rPr>
          <w:rFonts w:hint="eastAsia"/>
        </w:rPr>
        <w:t>时间区域：下周任务的计划开始时间和完成时间。</w:t>
      </w:r>
    </w:p>
    <w:p w14:paraId="3D2D6784" w14:textId="77777777" w:rsidR="000A1A5B" w:rsidRDefault="000A1A5B" w:rsidP="004E374B">
      <w:pPr>
        <w:pStyle w:val="a9"/>
      </w:pPr>
      <w:r>
        <w:rPr>
          <w:rFonts w:hint="eastAsia"/>
        </w:rPr>
        <w:t>目标状态：任务的目标状态。</w:t>
      </w:r>
    </w:p>
  </w:comment>
  <w:comment w:id="3" w:author="MengYi" w:date="2016-06-14T11:18:00Z" w:initials="M">
    <w:p w14:paraId="11E8FE7C" w14:textId="77777777" w:rsidR="000A1A5B" w:rsidRDefault="000A1A5B" w:rsidP="00AE73D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14:paraId="3277921F" w14:textId="77777777" w:rsidR="000A1A5B" w:rsidRDefault="000A1A5B" w:rsidP="00AE73DF">
      <w:pPr>
        <w:pStyle w:val="a9"/>
      </w:pPr>
      <w:r w:rsidRPr="00EC74FA">
        <w:rPr>
          <w:rFonts w:hint="eastAsia"/>
        </w:rPr>
        <w:t>结合上周安排，说明</w:t>
      </w:r>
      <w:r>
        <w:rPr>
          <w:rFonts w:hint="eastAsia"/>
        </w:rPr>
        <w:t>各任务</w:t>
      </w:r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</w:comment>
  <w:comment w:id="4" w:author="MengYi" w:date="2016-07-14T16:18:00Z" w:initials="M">
    <w:p w14:paraId="302D7625" w14:textId="77777777" w:rsidR="000A1A5B" w:rsidRDefault="000A1A5B" w:rsidP="00AE73D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14:paraId="5B1A3CD6" w14:textId="77777777" w:rsidR="000A1A5B" w:rsidRDefault="000A1A5B" w:rsidP="00AE73DF">
      <w:pPr>
        <w:pStyle w:val="a9"/>
      </w:pPr>
      <w:r>
        <w:rPr>
          <w:rFonts w:hint="eastAsia"/>
        </w:rPr>
        <w:t>在本周工作中</w:t>
      </w: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5" w:author="MengYi" w:date="2016-07-14T16:18:00Z" w:initials="M">
    <w:p w14:paraId="189CBDF4" w14:textId="77777777" w:rsidR="000A1A5B" w:rsidRDefault="000A1A5B" w:rsidP="00AE73D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14:paraId="502FF5CF" w14:textId="77777777" w:rsidR="000A1A5B" w:rsidRDefault="000A1A5B" w:rsidP="00AE73DF">
      <w:pPr>
        <w:pStyle w:val="a9"/>
      </w:pPr>
      <w:r>
        <w:rPr>
          <w:rFonts w:hint="eastAsia"/>
        </w:rPr>
        <w:t>任务：下周计划完成的任务。</w:t>
      </w:r>
    </w:p>
    <w:p w14:paraId="5AF5DA91" w14:textId="77777777" w:rsidR="000A1A5B" w:rsidRDefault="000A1A5B" w:rsidP="00AE73DF">
      <w:pPr>
        <w:pStyle w:val="a9"/>
      </w:pPr>
      <w:r>
        <w:rPr>
          <w:rFonts w:hint="eastAsia"/>
        </w:rPr>
        <w:t>时间区域：下周任务的计划开始时间和完成时间。</w:t>
      </w:r>
    </w:p>
    <w:p w14:paraId="24CEDABF" w14:textId="77777777" w:rsidR="000A1A5B" w:rsidRDefault="000A1A5B" w:rsidP="00AE73DF">
      <w:pPr>
        <w:pStyle w:val="a9"/>
      </w:pPr>
      <w:r>
        <w:rPr>
          <w:rFonts w:hint="eastAsia"/>
        </w:rPr>
        <w:t>目标状态：任务的目标状态。</w:t>
      </w:r>
    </w:p>
  </w:comment>
  <w:comment w:id="6" w:author="MengYi" w:date="2016-06-14T11:18:00Z" w:initials="M">
    <w:p w14:paraId="2EAAA4B5" w14:textId="77777777" w:rsidR="000A1A5B" w:rsidRDefault="000A1A5B" w:rsidP="00AE73D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14:paraId="637D8CFE" w14:textId="77777777" w:rsidR="000A1A5B" w:rsidRDefault="000A1A5B" w:rsidP="00AE73DF">
      <w:pPr>
        <w:pStyle w:val="a9"/>
      </w:pPr>
      <w:r w:rsidRPr="00EC74FA">
        <w:rPr>
          <w:rFonts w:hint="eastAsia"/>
        </w:rPr>
        <w:t>结合上周安排，说明</w:t>
      </w:r>
      <w:r>
        <w:rPr>
          <w:rFonts w:hint="eastAsia"/>
        </w:rPr>
        <w:t>各任务</w:t>
      </w:r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</w:comment>
  <w:comment w:id="7" w:author="MengYi" w:date="2016-07-14T16:18:00Z" w:initials="M">
    <w:p w14:paraId="6296D2EC" w14:textId="77777777" w:rsidR="000A1A5B" w:rsidRDefault="000A1A5B" w:rsidP="00AE73D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14:paraId="4F26A217" w14:textId="77777777" w:rsidR="000A1A5B" w:rsidRDefault="000A1A5B" w:rsidP="00AE73DF">
      <w:pPr>
        <w:pStyle w:val="a9"/>
      </w:pPr>
      <w:r>
        <w:rPr>
          <w:rFonts w:hint="eastAsia"/>
        </w:rPr>
        <w:t>在本周工作中</w:t>
      </w: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8" w:author="MengYi" w:date="2016-07-14T16:18:00Z" w:initials="M">
    <w:p w14:paraId="18253DF3" w14:textId="77777777" w:rsidR="000A1A5B" w:rsidRDefault="000A1A5B" w:rsidP="00AE73D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14:paraId="67C654D6" w14:textId="77777777" w:rsidR="000A1A5B" w:rsidRDefault="000A1A5B" w:rsidP="00AE73DF">
      <w:pPr>
        <w:pStyle w:val="a9"/>
      </w:pPr>
      <w:r>
        <w:rPr>
          <w:rFonts w:hint="eastAsia"/>
        </w:rPr>
        <w:t>任务：下周计划完成的任务。</w:t>
      </w:r>
    </w:p>
    <w:p w14:paraId="3EB19379" w14:textId="77777777" w:rsidR="000A1A5B" w:rsidRDefault="000A1A5B" w:rsidP="00AE73DF">
      <w:pPr>
        <w:pStyle w:val="a9"/>
      </w:pPr>
      <w:r>
        <w:rPr>
          <w:rFonts w:hint="eastAsia"/>
        </w:rPr>
        <w:t>时间区域：下周任务的计划开始时间和完成时间。</w:t>
      </w:r>
    </w:p>
    <w:p w14:paraId="3D735ADB" w14:textId="77777777" w:rsidR="000A1A5B" w:rsidRDefault="000A1A5B" w:rsidP="00AE73DF">
      <w:pPr>
        <w:pStyle w:val="a9"/>
      </w:pPr>
      <w:r>
        <w:rPr>
          <w:rFonts w:hint="eastAsia"/>
        </w:rPr>
        <w:t>目标状态：任务的目标状态。</w:t>
      </w:r>
    </w:p>
  </w:comment>
  <w:comment w:id="9" w:author="MengYi" w:date="2016-06-14T11:18:00Z" w:initials="M">
    <w:p w14:paraId="0D714B7E" w14:textId="77777777" w:rsidR="000A1A5B" w:rsidRDefault="000A1A5B" w:rsidP="00AE73D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14:paraId="4E69E2A3" w14:textId="77777777" w:rsidR="000A1A5B" w:rsidRDefault="000A1A5B" w:rsidP="00AE73DF">
      <w:pPr>
        <w:pStyle w:val="a9"/>
      </w:pPr>
      <w:r w:rsidRPr="00EC74FA">
        <w:rPr>
          <w:rFonts w:hint="eastAsia"/>
        </w:rPr>
        <w:t>结合上周安排，说明</w:t>
      </w:r>
      <w:r>
        <w:rPr>
          <w:rFonts w:hint="eastAsia"/>
        </w:rPr>
        <w:t>各任务</w:t>
      </w:r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</w:comment>
  <w:comment w:id="10" w:author="MengYi" w:date="2016-07-14T16:18:00Z" w:initials="M">
    <w:p w14:paraId="4F285417" w14:textId="77777777" w:rsidR="000A1A5B" w:rsidRDefault="000A1A5B" w:rsidP="00AE73D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14:paraId="592EDE21" w14:textId="77777777" w:rsidR="000A1A5B" w:rsidRDefault="000A1A5B" w:rsidP="00AE73DF">
      <w:pPr>
        <w:pStyle w:val="a9"/>
      </w:pPr>
      <w:r>
        <w:rPr>
          <w:rFonts w:hint="eastAsia"/>
        </w:rPr>
        <w:t>在本周工作中</w:t>
      </w: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11" w:author="MengYi" w:date="2016-07-14T16:18:00Z" w:initials="M">
    <w:p w14:paraId="760C87C7" w14:textId="77777777" w:rsidR="000A1A5B" w:rsidRDefault="000A1A5B" w:rsidP="00AE73D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14:paraId="59C1DDCB" w14:textId="77777777" w:rsidR="000A1A5B" w:rsidRDefault="000A1A5B" w:rsidP="00AE73DF">
      <w:pPr>
        <w:pStyle w:val="a9"/>
      </w:pPr>
      <w:r>
        <w:rPr>
          <w:rFonts w:hint="eastAsia"/>
        </w:rPr>
        <w:t>任务：下周计划完成的任务。</w:t>
      </w:r>
    </w:p>
    <w:p w14:paraId="7D66A25D" w14:textId="77777777" w:rsidR="000A1A5B" w:rsidRDefault="000A1A5B" w:rsidP="00AE73DF">
      <w:pPr>
        <w:pStyle w:val="a9"/>
      </w:pPr>
      <w:r>
        <w:rPr>
          <w:rFonts w:hint="eastAsia"/>
        </w:rPr>
        <w:t>时间区域：下周任务的计划开始时间和完成时间。</w:t>
      </w:r>
    </w:p>
    <w:p w14:paraId="656FC005" w14:textId="77777777" w:rsidR="000A1A5B" w:rsidRDefault="000A1A5B" w:rsidP="00AE73DF">
      <w:pPr>
        <w:pStyle w:val="a9"/>
      </w:pPr>
      <w:r>
        <w:rPr>
          <w:rFonts w:hint="eastAsia"/>
        </w:rPr>
        <w:t>目标状态：任务的目标状态。</w:t>
      </w:r>
    </w:p>
  </w:comment>
  <w:comment w:id="12" w:author="MengYi" w:date="2016-06-14T11:18:00Z" w:initials="M">
    <w:p w14:paraId="0B2671F0" w14:textId="77777777" w:rsidR="000A1A5B" w:rsidRDefault="000A1A5B" w:rsidP="00AE73D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14:paraId="5CEDA9CD" w14:textId="77777777" w:rsidR="000A1A5B" w:rsidRDefault="000A1A5B" w:rsidP="00AE73DF">
      <w:pPr>
        <w:pStyle w:val="a9"/>
      </w:pPr>
      <w:r w:rsidRPr="00EC74FA">
        <w:rPr>
          <w:rFonts w:hint="eastAsia"/>
        </w:rPr>
        <w:t>结合上周安排，说明</w:t>
      </w:r>
      <w:r>
        <w:rPr>
          <w:rFonts w:hint="eastAsia"/>
        </w:rPr>
        <w:t>各任务</w:t>
      </w:r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</w:comment>
  <w:comment w:id="13" w:author="MengYi" w:date="2016-07-14T16:18:00Z" w:initials="M">
    <w:p w14:paraId="2497FE5B" w14:textId="77777777" w:rsidR="000A1A5B" w:rsidRDefault="000A1A5B" w:rsidP="00AE73D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14:paraId="7605BD93" w14:textId="77777777" w:rsidR="000A1A5B" w:rsidRDefault="000A1A5B" w:rsidP="00AE73DF">
      <w:pPr>
        <w:pStyle w:val="a9"/>
      </w:pPr>
      <w:r>
        <w:rPr>
          <w:rFonts w:hint="eastAsia"/>
        </w:rPr>
        <w:t>在本周工作中</w:t>
      </w: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14" w:author="MengYi" w:date="2016-07-14T16:18:00Z" w:initials="M">
    <w:p w14:paraId="5546AC68" w14:textId="77777777" w:rsidR="000A1A5B" w:rsidRDefault="000A1A5B" w:rsidP="00AE73D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14:paraId="1351034D" w14:textId="77777777" w:rsidR="000A1A5B" w:rsidRDefault="000A1A5B" w:rsidP="00AE73DF">
      <w:pPr>
        <w:pStyle w:val="a9"/>
      </w:pPr>
      <w:r>
        <w:rPr>
          <w:rFonts w:hint="eastAsia"/>
        </w:rPr>
        <w:t>任务：下周计划完成的任务。</w:t>
      </w:r>
    </w:p>
    <w:p w14:paraId="25F85B92" w14:textId="77777777" w:rsidR="000A1A5B" w:rsidRDefault="000A1A5B" w:rsidP="00AE73DF">
      <w:pPr>
        <w:pStyle w:val="a9"/>
      </w:pPr>
      <w:r>
        <w:rPr>
          <w:rFonts w:hint="eastAsia"/>
        </w:rPr>
        <w:t>时间区域：下周任务的计划开始时间和完成时间。</w:t>
      </w:r>
    </w:p>
    <w:p w14:paraId="43DDA52A" w14:textId="77777777" w:rsidR="000A1A5B" w:rsidRDefault="000A1A5B" w:rsidP="00AE73DF">
      <w:pPr>
        <w:pStyle w:val="a9"/>
      </w:pPr>
      <w:r>
        <w:rPr>
          <w:rFonts w:hint="eastAsia"/>
        </w:rPr>
        <w:t>目标状态：任务的目标状态。</w:t>
      </w:r>
    </w:p>
  </w:comment>
  <w:comment w:id="15" w:author="MengYi" w:date="2016-06-14T11:18:00Z" w:initials="M">
    <w:p w14:paraId="29160DC8" w14:textId="77777777" w:rsidR="000A1A5B" w:rsidRDefault="000A1A5B" w:rsidP="00AE73D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14:paraId="4E1B7D1C" w14:textId="77777777" w:rsidR="000A1A5B" w:rsidRDefault="000A1A5B" w:rsidP="00AE73DF">
      <w:pPr>
        <w:pStyle w:val="a9"/>
      </w:pPr>
      <w:r w:rsidRPr="00EC74FA">
        <w:rPr>
          <w:rFonts w:hint="eastAsia"/>
        </w:rPr>
        <w:t>结合上周安排，说明</w:t>
      </w:r>
      <w:r>
        <w:rPr>
          <w:rFonts w:hint="eastAsia"/>
        </w:rPr>
        <w:t>各任务</w:t>
      </w:r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</w:comment>
  <w:comment w:id="16" w:author="MengYi" w:date="2016-07-14T16:18:00Z" w:initials="M">
    <w:p w14:paraId="0F9B71A4" w14:textId="77777777" w:rsidR="000A1A5B" w:rsidRDefault="000A1A5B" w:rsidP="00AE73D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14:paraId="59636B95" w14:textId="77777777" w:rsidR="000A1A5B" w:rsidRDefault="000A1A5B" w:rsidP="00AE73DF">
      <w:pPr>
        <w:pStyle w:val="a9"/>
      </w:pPr>
      <w:r>
        <w:rPr>
          <w:rFonts w:hint="eastAsia"/>
        </w:rPr>
        <w:t>在本周工作中</w:t>
      </w: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17" w:author="MengYi" w:date="2016-07-14T16:18:00Z" w:initials="M">
    <w:p w14:paraId="56230626" w14:textId="77777777" w:rsidR="000A1A5B" w:rsidRDefault="000A1A5B" w:rsidP="00AE73D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14:paraId="18AFC389" w14:textId="77777777" w:rsidR="000A1A5B" w:rsidRDefault="000A1A5B" w:rsidP="00AE73DF">
      <w:pPr>
        <w:pStyle w:val="a9"/>
      </w:pPr>
      <w:r>
        <w:rPr>
          <w:rFonts w:hint="eastAsia"/>
        </w:rPr>
        <w:t>任务：下周计划完成的任务。</w:t>
      </w:r>
    </w:p>
    <w:p w14:paraId="29ED2F8B" w14:textId="77777777" w:rsidR="000A1A5B" w:rsidRDefault="000A1A5B" w:rsidP="00AE73DF">
      <w:pPr>
        <w:pStyle w:val="a9"/>
      </w:pPr>
      <w:r>
        <w:rPr>
          <w:rFonts w:hint="eastAsia"/>
        </w:rPr>
        <w:t>时间区域：下周任务的计划开始时间和完成时间。</w:t>
      </w:r>
    </w:p>
    <w:p w14:paraId="0B45B9FF" w14:textId="77777777" w:rsidR="000A1A5B" w:rsidRDefault="000A1A5B" w:rsidP="00AE73DF">
      <w:pPr>
        <w:pStyle w:val="a9"/>
      </w:pPr>
      <w:r>
        <w:rPr>
          <w:rFonts w:hint="eastAsia"/>
        </w:rPr>
        <w:t>目标状态：任务的目标状态。</w:t>
      </w:r>
    </w:p>
  </w:comment>
  <w:comment w:id="18" w:author="MengYi" w:date="2016-06-14T11:18:00Z" w:initials="M">
    <w:p w14:paraId="0CFD1E97" w14:textId="77777777" w:rsidR="000A1A5B" w:rsidRDefault="000A1A5B" w:rsidP="000A1A5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14:paraId="658B4E1C" w14:textId="77777777" w:rsidR="000A1A5B" w:rsidRDefault="000A1A5B" w:rsidP="000A1A5B">
      <w:pPr>
        <w:pStyle w:val="a9"/>
      </w:pPr>
      <w:r w:rsidRPr="00EC74FA">
        <w:rPr>
          <w:rFonts w:hint="eastAsia"/>
        </w:rPr>
        <w:t>结合上周安排，说明</w:t>
      </w:r>
      <w:r>
        <w:rPr>
          <w:rFonts w:hint="eastAsia"/>
        </w:rPr>
        <w:t>各任务</w:t>
      </w:r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</w:comment>
  <w:comment w:id="20" w:author="MengYi" w:date="2016-07-14T16:18:00Z" w:initials="M">
    <w:p w14:paraId="2C407E69" w14:textId="77777777" w:rsidR="000A1A5B" w:rsidRDefault="000A1A5B" w:rsidP="000A1A5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14:paraId="413E4DBF" w14:textId="77777777" w:rsidR="000A1A5B" w:rsidRDefault="000A1A5B" w:rsidP="000A1A5B">
      <w:pPr>
        <w:pStyle w:val="a9"/>
      </w:pPr>
      <w:r>
        <w:rPr>
          <w:rFonts w:hint="eastAsia"/>
        </w:rPr>
        <w:t>在本周工作中</w:t>
      </w: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21" w:author="MengYi" w:date="2016-07-14T16:18:00Z" w:initials="M">
    <w:p w14:paraId="0E397CCB" w14:textId="77777777" w:rsidR="000A1A5B" w:rsidRDefault="000A1A5B" w:rsidP="000A1A5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14:paraId="4E753A82" w14:textId="77777777" w:rsidR="000A1A5B" w:rsidRDefault="000A1A5B" w:rsidP="000A1A5B">
      <w:pPr>
        <w:pStyle w:val="a9"/>
      </w:pPr>
      <w:r>
        <w:rPr>
          <w:rFonts w:hint="eastAsia"/>
        </w:rPr>
        <w:t>任务：下周计划完成的任务。</w:t>
      </w:r>
    </w:p>
    <w:p w14:paraId="02526100" w14:textId="77777777" w:rsidR="000A1A5B" w:rsidRDefault="000A1A5B" w:rsidP="000A1A5B">
      <w:pPr>
        <w:pStyle w:val="a9"/>
      </w:pPr>
      <w:r>
        <w:rPr>
          <w:rFonts w:hint="eastAsia"/>
        </w:rPr>
        <w:t>时间区域：下周任务的计划开始时间和完成时间。</w:t>
      </w:r>
    </w:p>
    <w:p w14:paraId="2D5FF353" w14:textId="77777777" w:rsidR="000A1A5B" w:rsidRDefault="000A1A5B" w:rsidP="000A1A5B">
      <w:pPr>
        <w:pStyle w:val="a9"/>
      </w:pPr>
      <w:r>
        <w:rPr>
          <w:rFonts w:hint="eastAsia"/>
        </w:rPr>
        <w:t>目标状态：任务的目标状态。</w:t>
      </w:r>
    </w:p>
  </w:comment>
  <w:comment w:id="22" w:author="MengYi" w:date="2016-06-14T11:18:00Z" w:initials="M">
    <w:p w14:paraId="51E5B521" w14:textId="77777777" w:rsidR="002655EB" w:rsidRDefault="002655EB" w:rsidP="002655E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14:paraId="746286C1" w14:textId="77777777" w:rsidR="002655EB" w:rsidRDefault="002655EB" w:rsidP="002655EB">
      <w:pPr>
        <w:pStyle w:val="a9"/>
      </w:pPr>
      <w:r w:rsidRPr="00EC74FA"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017C43" w15:done="0"/>
  <w15:commentEx w15:paraId="46D7D70D" w15:done="0"/>
  <w15:commentEx w15:paraId="3D2D6784" w15:done="0"/>
  <w15:commentEx w15:paraId="3277921F" w15:done="0"/>
  <w15:commentEx w15:paraId="5B1A3CD6" w15:done="0"/>
  <w15:commentEx w15:paraId="24CEDABF" w15:done="0"/>
  <w15:commentEx w15:paraId="637D8CFE" w15:done="0"/>
  <w15:commentEx w15:paraId="4F26A217" w15:done="0"/>
  <w15:commentEx w15:paraId="3D735ADB" w15:done="0"/>
  <w15:commentEx w15:paraId="4E69E2A3" w15:done="0"/>
  <w15:commentEx w15:paraId="592EDE21" w15:done="0"/>
  <w15:commentEx w15:paraId="656FC005" w15:done="0"/>
  <w15:commentEx w15:paraId="5CEDA9CD" w15:done="0"/>
  <w15:commentEx w15:paraId="7605BD93" w15:done="0"/>
  <w15:commentEx w15:paraId="43DDA52A" w15:done="0"/>
  <w15:commentEx w15:paraId="4E1B7D1C" w15:done="0"/>
  <w15:commentEx w15:paraId="59636B95" w15:done="0"/>
  <w15:commentEx w15:paraId="0B45B9FF" w15:done="0"/>
  <w15:commentEx w15:paraId="658B4E1C" w15:done="0"/>
  <w15:commentEx w15:paraId="413E4DBF" w15:done="0"/>
  <w15:commentEx w15:paraId="2D5FF353" w15:done="0"/>
  <w15:commentEx w15:paraId="746286C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C66E79" w14:textId="77777777" w:rsidR="00465275" w:rsidRDefault="00465275" w:rsidP="005E5B1D">
      <w:pPr>
        <w:spacing w:line="240" w:lineRule="auto"/>
      </w:pPr>
      <w:r>
        <w:separator/>
      </w:r>
    </w:p>
  </w:endnote>
  <w:endnote w:type="continuationSeparator" w:id="0">
    <w:p w14:paraId="2EE2259B" w14:textId="77777777" w:rsidR="00465275" w:rsidRDefault="00465275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F069D" w14:textId="77777777" w:rsidR="000A1A5B" w:rsidRDefault="000A1A5B" w:rsidP="005E5B1D">
    <w:pPr>
      <w:pStyle w:val="a4"/>
      <w:jc w:val="right"/>
    </w:pPr>
    <w:r w:rsidRPr="00D026B9">
      <w:rPr>
        <w:noProof/>
      </w:rPr>
      <w:drawing>
        <wp:inline distT="0" distB="0" distL="0" distR="0" wp14:anchorId="77F09CAE" wp14:editId="64B7AF74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43E2B5" w14:textId="77777777" w:rsidR="00465275" w:rsidRDefault="00465275" w:rsidP="005E5B1D">
      <w:pPr>
        <w:spacing w:line="240" w:lineRule="auto"/>
      </w:pPr>
      <w:r>
        <w:separator/>
      </w:r>
    </w:p>
  </w:footnote>
  <w:footnote w:type="continuationSeparator" w:id="0">
    <w:p w14:paraId="73815C8B" w14:textId="77777777" w:rsidR="00465275" w:rsidRDefault="00465275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E5525" w14:textId="77777777" w:rsidR="000A1A5B" w:rsidRDefault="000A1A5B" w:rsidP="005E5B1D">
    <w:pPr>
      <w:pStyle w:val="a3"/>
      <w:jc w:val="left"/>
    </w:pPr>
    <w:r>
      <w:rPr>
        <w:noProof/>
      </w:rPr>
      <w:drawing>
        <wp:inline distT="0" distB="0" distL="0" distR="0" wp14:anchorId="7B4E400C" wp14:editId="03FC0FA3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562A2"/>
    <w:multiLevelType w:val="hybridMultilevel"/>
    <w:tmpl w:val="F2881092"/>
    <w:lvl w:ilvl="0" w:tplc="C6D8D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381AE5"/>
    <w:multiLevelType w:val="hybridMultilevel"/>
    <w:tmpl w:val="45040166"/>
    <w:lvl w:ilvl="0" w:tplc="2B060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906695"/>
    <w:multiLevelType w:val="hybridMultilevel"/>
    <w:tmpl w:val="BF8AC9BC"/>
    <w:lvl w:ilvl="0" w:tplc="BC72F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950D31"/>
    <w:multiLevelType w:val="hybridMultilevel"/>
    <w:tmpl w:val="A1466250"/>
    <w:lvl w:ilvl="0" w:tplc="A5CE3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573E7E"/>
    <w:multiLevelType w:val="hybridMultilevel"/>
    <w:tmpl w:val="6ED0BB5C"/>
    <w:lvl w:ilvl="0" w:tplc="D9E49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CD796F"/>
    <w:multiLevelType w:val="hybridMultilevel"/>
    <w:tmpl w:val="AB322654"/>
    <w:lvl w:ilvl="0" w:tplc="9990B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712C1C"/>
    <w:multiLevelType w:val="hybridMultilevel"/>
    <w:tmpl w:val="52E463BC"/>
    <w:lvl w:ilvl="0" w:tplc="9C666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C90B1C"/>
    <w:multiLevelType w:val="hybridMultilevel"/>
    <w:tmpl w:val="5F4EA71C"/>
    <w:lvl w:ilvl="0" w:tplc="3BDE0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CF62B0"/>
    <w:multiLevelType w:val="hybridMultilevel"/>
    <w:tmpl w:val="8F8C9B60"/>
    <w:lvl w:ilvl="0" w:tplc="AF3E5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E17905"/>
    <w:multiLevelType w:val="hybridMultilevel"/>
    <w:tmpl w:val="86EA3040"/>
    <w:lvl w:ilvl="0" w:tplc="325A1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AC54951"/>
    <w:multiLevelType w:val="hybridMultilevel"/>
    <w:tmpl w:val="80082C1E"/>
    <w:lvl w:ilvl="0" w:tplc="2C4CC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D571A0"/>
    <w:multiLevelType w:val="hybridMultilevel"/>
    <w:tmpl w:val="104C95EE"/>
    <w:lvl w:ilvl="0" w:tplc="23B8B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C511F0"/>
    <w:multiLevelType w:val="hybridMultilevel"/>
    <w:tmpl w:val="49EEC77C"/>
    <w:lvl w:ilvl="0" w:tplc="F7FE5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9"/>
  </w:num>
  <w:num w:numId="5">
    <w:abstractNumId w:val="15"/>
  </w:num>
  <w:num w:numId="6">
    <w:abstractNumId w:val="16"/>
  </w:num>
  <w:num w:numId="7">
    <w:abstractNumId w:val="7"/>
  </w:num>
  <w:num w:numId="8">
    <w:abstractNumId w:val="0"/>
  </w:num>
  <w:num w:numId="9">
    <w:abstractNumId w:val="11"/>
  </w:num>
  <w:num w:numId="10">
    <w:abstractNumId w:val="14"/>
  </w:num>
  <w:num w:numId="11">
    <w:abstractNumId w:val="4"/>
  </w:num>
  <w:num w:numId="12">
    <w:abstractNumId w:val="10"/>
  </w:num>
  <w:num w:numId="13">
    <w:abstractNumId w:val="2"/>
  </w:num>
  <w:num w:numId="14">
    <w:abstractNumId w:val="5"/>
  </w:num>
  <w:num w:numId="15">
    <w:abstractNumId w:val="3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660DA"/>
    <w:rsid w:val="000A1A5B"/>
    <w:rsid w:val="000A3B88"/>
    <w:rsid w:val="0013494B"/>
    <w:rsid w:val="00136271"/>
    <w:rsid w:val="00191AD2"/>
    <w:rsid w:val="001A0FC5"/>
    <w:rsid w:val="001B6818"/>
    <w:rsid w:val="002655EB"/>
    <w:rsid w:val="002956BE"/>
    <w:rsid w:val="002D3A3F"/>
    <w:rsid w:val="002E6B20"/>
    <w:rsid w:val="00394A2C"/>
    <w:rsid w:val="003B71DE"/>
    <w:rsid w:val="003F586F"/>
    <w:rsid w:val="00444593"/>
    <w:rsid w:val="00454D31"/>
    <w:rsid w:val="00465275"/>
    <w:rsid w:val="004857A8"/>
    <w:rsid w:val="004A037D"/>
    <w:rsid w:val="004E374B"/>
    <w:rsid w:val="004E4297"/>
    <w:rsid w:val="004F5D57"/>
    <w:rsid w:val="00573101"/>
    <w:rsid w:val="0058754E"/>
    <w:rsid w:val="005A1E1C"/>
    <w:rsid w:val="005C59E4"/>
    <w:rsid w:val="005E5B1D"/>
    <w:rsid w:val="006C0429"/>
    <w:rsid w:val="00767314"/>
    <w:rsid w:val="00767623"/>
    <w:rsid w:val="007723BF"/>
    <w:rsid w:val="00776533"/>
    <w:rsid w:val="00826B0F"/>
    <w:rsid w:val="00851409"/>
    <w:rsid w:val="008E5359"/>
    <w:rsid w:val="008F778F"/>
    <w:rsid w:val="0092202E"/>
    <w:rsid w:val="00944C1D"/>
    <w:rsid w:val="009759EF"/>
    <w:rsid w:val="009D493E"/>
    <w:rsid w:val="009E4202"/>
    <w:rsid w:val="00A36908"/>
    <w:rsid w:val="00AA2AFB"/>
    <w:rsid w:val="00AB5439"/>
    <w:rsid w:val="00AC1220"/>
    <w:rsid w:val="00AC4970"/>
    <w:rsid w:val="00AC4BA2"/>
    <w:rsid w:val="00AE73DF"/>
    <w:rsid w:val="00B05AB0"/>
    <w:rsid w:val="00BA6F4D"/>
    <w:rsid w:val="00C35E18"/>
    <w:rsid w:val="00C56F57"/>
    <w:rsid w:val="00C87473"/>
    <w:rsid w:val="00CD5D88"/>
    <w:rsid w:val="00D03516"/>
    <w:rsid w:val="00D15BB2"/>
    <w:rsid w:val="00D85F3B"/>
    <w:rsid w:val="00DB028C"/>
    <w:rsid w:val="00DD3711"/>
    <w:rsid w:val="00E30B23"/>
    <w:rsid w:val="00EC74FA"/>
    <w:rsid w:val="00ED7C7F"/>
    <w:rsid w:val="00F01BFE"/>
    <w:rsid w:val="00F64FBB"/>
    <w:rsid w:val="00FA70E4"/>
    <w:rsid w:val="00FB19FE"/>
    <w:rsid w:val="00FC69E0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57C4"/>
  <w15:docId w15:val="{3435C32B-1206-46AC-B863-D01FCA03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240</TotalTime>
  <Pages>8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guoxiao</cp:lastModifiedBy>
  <cp:revision>31</cp:revision>
  <dcterms:created xsi:type="dcterms:W3CDTF">2016-06-14T02:40:00Z</dcterms:created>
  <dcterms:modified xsi:type="dcterms:W3CDTF">2016-12-21T02:49:00Z</dcterms:modified>
</cp:coreProperties>
</file>