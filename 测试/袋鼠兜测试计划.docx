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BE4D2C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袋鼠兜</w:t>
      </w:r>
      <w:r>
        <w:rPr>
          <w:rFonts w:ascii="宋体" w:hAnsi="宋体" w:hint="eastAsia"/>
          <w:b/>
          <w:color w:val="000000"/>
          <w:kern w:val="11"/>
          <w:sz w:val="52"/>
        </w:rPr>
        <w:t>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刘林莉</w:t>
            </w:r>
            <w:r w:rsidR="0058694A">
              <w:rPr>
                <w:rFonts w:hint="eastAsia"/>
                <w:bCs/>
                <w:sz w:val="21"/>
              </w:rPr>
              <w:t>、张郭霄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58694A">
              <w:rPr>
                <w:rFonts w:hint="eastAsia"/>
                <w:bCs/>
                <w:sz w:val="21"/>
              </w:rPr>
              <w:t>6-12-21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刘林莉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5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6"/>
          <w:footerReference w:type="default" r:id="rId17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E731FC" w:rsidRDefault="00BE4D2C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E731FC" w:rsidRDefault="00BE4D2C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>
        <w:rPr>
          <w:rFonts w:hint="eastAsia"/>
        </w:rPr>
        <w:t>袋鼠兜</w:t>
      </w:r>
      <w:r>
        <w:rPr>
          <w:rFonts w:hint="eastAsia"/>
        </w:rPr>
        <w:t>app</w:t>
      </w:r>
      <w:r>
        <w:rPr>
          <w:rFonts w:hint="eastAsia"/>
        </w:rPr>
        <w:t>中的功能进行测试，</w:t>
      </w:r>
      <w:r>
        <w:rPr>
          <w:rFonts w:hint="eastAsia"/>
        </w:rPr>
        <w:t>袋鼠兜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BE4D2C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《袋鼠兜需求规格说明书》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《测试报告》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等</w:t>
      </w:r>
    </w:p>
    <w:p w:rsidR="00E731FC" w:rsidRDefault="00BE4D2C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E731FC" w:rsidRDefault="00BE4D2C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E731FC" w:rsidRDefault="00BE4D2C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E731FC" w:rsidRDefault="00BE4D2C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r>
        <w:rPr>
          <w:rFonts w:hint="eastAsia"/>
        </w:rPr>
        <w:t xml:space="preserve">ios </w:t>
      </w:r>
      <w:r>
        <w:rPr>
          <w:rFonts w:hint="eastAsia"/>
        </w:rPr>
        <w:t>安卓</w:t>
      </w:r>
    </w:p>
    <w:bookmarkEnd w:id="12"/>
    <w:p w:rsidR="00E731FC" w:rsidRDefault="00E731FC">
      <w:pPr>
        <w:pStyle w:val="31"/>
      </w:pPr>
    </w:p>
    <w:p w:rsidR="00E731FC" w:rsidRDefault="00BE4D2C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E731FC" w:rsidRDefault="00BE4D2C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E731FC" w:rsidRDefault="00BE4D2C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E731FC" w:rsidRDefault="00BE4D2C">
      <w:pPr>
        <w:pStyle w:val="31"/>
      </w:pPr>
      <w:r>
        <w:t>Wifi</w:t>
      </w:r>
      <w:r>
        <w:t>，</w:t>
      </w:r>
      <w:r>
        <w:t>2G</w:t>
      </w:r>
      <w:r>
        <w:t>，</w:t>
      </w:r>
      <w:r>
        <w:t>3G</w:t>
      </w:r>
      <w:r>
        <w:t>（应用接口对于网络异常的处理等）</w:t>
      </w:r>
    </w:p>
    <w:p w:rsidR="00E731FC" w:rsidRDefault="00E731FC">
      <w:pPr>
        <w:pStyle w:val="31"/>
      </w:pPr>
    </w:p>
    <w:p w:rsidR="00E731FC" w:rsidRDefault="00E731FC">
      <w:pPr>
        <w:pStyle w:val="31"/>
      </w:pPr>
    </w:p>
    <w:p w:rsidR="00E731FC" w:rsidRDefault="00BE4D2C">
      <w:pPr>
        <w:pStyle w:val="2"/>
      </w:pPr>
      <w:bookmarkStart w:id="14" w:name="_Toc232815744"/>
      <w:r>
        <w:rPr>
          <w:rFonts w:hint="eastAsia"/>
        </w:rPr>
        <w:lastRenderedPageBreak/>
        <w:t>测试进度</w:t>
      </w:r>
      <w:bookmarkEnd w:id="14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084"/>
        <w:gridCol w:w="1314"/>
        <w:gridCol w:w="1436"/>
        <w:gridCol w:w="1123"/>
        <w:gridCol w:w="1109"/>
      </w:tblGrid>
      <w:tr w:rsidR="00E731FC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084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E731FC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用户信息展示</w:t>
            </w:r>
          </w:p>
        </w:tc>
        <w:tc>
          <w:tcPr>
            <w:tcW w:w="1084" w:type="dxa"/>
            <w:vAlign w:val="center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314" w:type="dxa"/>
            <w:vAlign w:val="center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E731FC" w:rsidRDefault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123" w:type="dxa"/>
            <w:vAlign w:val="center"/>
          </w:tcPr>
          <w:p w:rsidR="00E731FC" w:rsidRDefault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E731FC" w:rsidRDefault="0058694A">
            <w:r>
              <w:t>张郭霄</w:t>
            </w:r>
          </w:p>
        </w:tc>
      </w:tr>
      <w:tr w:rsidR="00E731FC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用户发布动态信息的展示</w:t>
            </w:r>
          </w:p>
        </w:tc>
        <w:tc>
          <w:tcPr>
            <w:tcW w:w="1084" w:type="dxa"/>
            <w:vAlign w:val="center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314" w:type="dxa"/>
            <w:vAlign w:val="center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E731FC" w:rsidRDefault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2016-02-2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123" w:type="dxa"/>
            <w:vAlign w:val="center"/>
          </w:tcPr>
          <w:p w:rsidR="00E731FC" w:rsidRDefault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E731FC" w:rsidRDefault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用户发布动态信息的评论</w:t>
            </w:r>
          </w:p>
        </w:tc>
        <w:tc>
          <w:tcPr>
            <w:tcW w:w="108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26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26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r>
              <w:rPr>
                <w:rFonts w:hint="eastAsia"/>
              </w:rPr>
              <w:t>用户发布动态信息点赞功能</w:t>
            </w:r>
          </w:p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-12-26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-12-26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用户签到功能</w:t>
            </w:r>
          </w:p>
        </w:tc>
        <w:tc>
          <w:tcPr>
            <w:tcW w:w="1084" w:type="dxa"/>
          </w:tcPr>
          <w:p w:rsidR="0058694A" w:rsidRDefault="0058694A" w:rsidP="0058694A"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系统婴幼儿孕育知识推送功能</w:t>
            </w:r>
          </w:p>
        </w:tc>
        <w:tc>
          <w:tcPr>
            <w:tcW w:w="1084" w:type="dxa"/>
          </w:tcPr>
          <w:p w:rsidR="0058694A" w:rsidRDefault="0058694A" w:rsidP="0058694A"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-12-27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rFonts w:hint="eastAsia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社区讨论功能</w:t>
            </w:r>
          </w:p>
        </w:tc>
        <w:tc>
          <w:tcPr>
            <w:tcW w:w="1084" w:type="dxa"/>
          </w:tcPr>
          <w:p w:rsidR="0058694A" w:rsidRDefault="0058694A" w:rsidP="0058694A"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刘林莉</w:t>
            </w:r>
          </w:p>
        </w:tc>
      </w:tr>
      <w:tr w:rsidR="0058694A" w:rsidTr="00E73BB1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社区留言功能</w:t>
            </w:r>
          </w:p>
        </w:tc>
        <w:tc>
          <w:tcPr>
            <w:tcW w:w="1084" w:type="dxa"/>
          </w:tcPr>
          <w:p w:rsidR="0058694A" w:rsidRDefault="0058694A" w:rsidP="0058694A"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</w:tcPr>
          <w:p w:rsidR="0058694A" w:rsidRDefault="0058694A" w:rsidP="0058694A"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线下活动通知功能</w:t>
            </w:r>
          </w:p>
        </w:tc>
        <w:tc>
          <w:tcPr>
            <w:tcW w:w="108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-12-29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-12-29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r>
              <w:rPr>
                <w:rFonts w:hint="eastAsia"/>
              </w:rPr>
              <w:t>线下成功活动展示功能</w:t>
            </w:r>
          </w:p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08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用户投稿功能</w:t>
            </w:r>
          </w:p>
        </w:tc>
        <w:tc>
          <w:tcPr>
            <w:tcW w:w="108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-12-30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r>
              <w:rPr>
                <w:rFonts w:hint="eastAsia"/>
              </w:rPr>
              <w:t>用户提问功能</w:t>
            </w:r>
          </w:p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08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08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-12-31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rPr>
                <w:spacing w:val="-3"/>
              </w:rPr>
              <w:t>张郭霄</w:t>
            </w:r>
          </w:p>
        </w:tc>
      </w:tr>
      <w:tr w:rsidR="0058694A" w:rsidTr="0058694A">
        <w:trPr>
          <w:trHeight w:val="883"/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084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</w:tcPr>
          <w:p w:rsidR="0058694A" w:rsidRDefault="0058694A" w:rsidP="0058694A"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-11-25</w:t>
            </w:r>
          </w:p>
        </w:tc>
        <w:tc>
          <w:tcPr>
            <w:tcW w:w="1314" w:type="dxa"/>
          </w:tcPr>
          <w:p w:rsidR="0058694A" w:rsidRDefault="0058694A" w:rsidP="0058694A"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-11-31</w:t>
            </w:r>
          </w:p>
        </w:tc>
        <w:tc>
          <w:tcPr>
            <w:tcW w:w="1436" w:type="dxa"/>
          </w:tcPr>
          <w:p w:rsidR="0058694A" w:rsidRDefault="0058694A" w:rsidP="0058694A"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-11-25</w:t>
            </w:r>
          </w:p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-11-31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E731FC" w:rsidRDefault="00BE4D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6" w:name="_Toc232815746"/>
      <w:r>
        <w:rPr>
          <w:rFonts w:hint="eastAsia"/>
        </w:rPr>
        <w:lastRenderedPageBreak/>
        <w:t>测试方案</w:t>
      </w:r>
      <w:bookmarkEnd w:id="16"/>
    </w:p>
    <w:p w:rsidR="00E731FC" w:rsidRDefault="00BE4D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Bugfree</w:t>
      </w:r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E731FC" w:rsidRDefault="00BE4D2C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8" w:name="_Toc232815748"/>
      <w:r>
        <w:br w:type="page"/>
      </w:r>
    </w:p>
    <w:p w:rsidR="00E731FC" w:rsidRDefault="00BE4D2C">
      <w:pPr>
        <w:pStyle w:val="2"/>
      </w:pPr>
      <w:r>
        <w:rPr>
          <w:rFonts w:hint="eastAsia"/>
        </w:rPr>
        <w:lastRenderedPageBreak/>
        <w:t>测试范围</w:t>
      </w:r>
      <w:bookmarkEnd w:id="18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E731FC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E731FC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袋鼠兜</w:t>
            </w:r>
            <w:r>
              <w:rPr>
                <w:rFonts w:ascii="宋体" w:hint="eastAsia"/>
              </w:rPr>
              <w:t>app</w:t>
            </w:r>
          </w:p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  <w:sz w:val="13"/>
                <w:szCs w:val="13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查询宝宝年龄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</w:t>
            </w:r>
            <w:r>
              <w:rPr>
                <w:rFonts w:ascii="宋体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输入登录名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E731FC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显示登录首页</w:t>
            </w:r>
          </w:p>
        </w:tc>
      </w:tr>
      <w:tr w:rsidR="00E731FC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显示宝宝年龄</w:t>
            </w:r>
          </w:p>
        </w:tc>
      </w:tr>
      <w:tr w:rsidR="00E731FC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发布动态信息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登录状态下点击加号进行添加进入添加页面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输入文字</w:t>
            </w:r>
          </w:p>
        </w:tc>
      </w:tr>
      <w:tr w:rsidR="00E731FC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添加图片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保存添加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取消添加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登录状态下可以发表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显示添加成功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添加成功后会跳转到首页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首页可以显示发表内容</w:t>
            </w:r>
          </w:p>
        </w:tc>
      </w:tr>
      <w:tr w:rsidR="00E731FC">
        <w:trPr>
          <w:trHeight w:val="66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66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找到动态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在首页查找感兴趣动态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点击评论按钮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进入评论页面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输入评论的文字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动态更新并显示评论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评论可以删除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jc w:val="left"/>
            </w:pPr>
            <w:r>
              <w:rPr>
                <w:rFonts w:hint="eastAsia"/>
              </w:rPr>
              <w:t>未登陆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点赞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找到动态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在首页查找感兴趣动态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点赞</w:t>
            </w:r>
            <w:r>
              <w:rPr>
                <w:rFonts w:hint="eastAsia"/>
              </w:rPr>
              <w:t>按钮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进行点赞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动态更新并显示</w:t>
            </w:r>
            <w:r>
              <w:rPr>
                <w:rFonts w:hint="eastAsia"/>
              </w:rPr>
              <w:t>点赞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点赞可以取消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jc w:val="left"/>
            </w:pPr>
            <w:r>
              <w:rPr>
                <w:rFonts w:hint="eastAsia"/>
              </w:rPr>
              <w:t>未登陆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</w:tbl>
    <w:p w:rsidR="00E731FC" w:rsidRDefault="00BE4D2C">
      <w:r>
        <w:br w:type="page"/>
      </w: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E731FC">
        <w:trPr>
          <w:trHeight w:val="195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袋鼠兜</w:t>
            </w:r>
            <w:r>
              <w:rPr>
                <w:rFonts w:ascii="宋体" w:hint="eastAsia"/>
              </w:rPr>
              <w:t>app</w:t>
            </w:r>
          </w:p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  <w:sz w:val="13"/>
                <w:szCs w:val="13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用户进行签到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点击“签到”按钮进入签到页面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rPr>
                <w:rFonts w:ascii="宋体"/>
              </w:rPr>
            </w:pPr>
            <w:r>
              <w:rPr>
                <w:rFonts w:hint="eastAsia"/>
              </w:rPr>
              <w:t>进行本天的签到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取消签到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签到成功提示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签到失败提示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取消签到提示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登录状态下一天只能签到一次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一天签到一次成功后按钮禁用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每天晚上</w:t>
            </w:r>
            <w:r>
              <w:rPr>
                <w:rFonts w:ascii="宋体" w:hint="eastAsia"/>
              </w:rPr>
              <w:t>12</w:t>
            </w:r>
            <w:r>
              <w:rPr>
                <w:rFonts w:ascii="宋体" w:hint="eastAsia"/>
              </w:rPr>
              <w:t>点签到按钮重用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第二天可以正常签到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查看系统推送育儿知识</w:t>
            </w: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登录状态下首页上栏进行浏览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可以打开文章进行浏览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用户社区讨论</w:t>
            </w: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选择感兴趣的板块点击进入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实现版块的跳转</w:t>
            </w:r>
          </w:p>
        </w:tc>
      </w:tr>
      <w:tr w:rsidR="00E731FC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查看话题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搜索感兴趣的话题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进行讨论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添加讨论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修改讨论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删除讨论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用户查看活动通知及浏览以往成功活动</w:t>
            </w: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ascii="宋体" w:hint="eastAsia"/>
              </w:rPr>
              <w:t>登录状态下</w:t>
            </w:r>
            <w:r>
              <w:rPr>
                <w:rFonts w:hint="eastAsia"/>
              </w:rPr>
              <w:t>查看以往成功活动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跳转以往成功活动页面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hint="eastAsia"/>
              </w:rPr>
              <w:t>登录状态下</w:t>
            </w:r>
            <w:r>
              <w:rPr>
                <w:rFonts w:hint="eastAsia"/>
              </w:rPr>
              <w:t>查看活动通知板块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跳转活动通知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登录状态下选择喜欢的进行点击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查看活动具体详情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可以报名参加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报名成功跳转活动通知板块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</w:pPr>
            <w:r>
              <w:rPr>
                <w:rFonts w:hint="eastAsia"/>
              </w:rPr>
              <w:t>用户查看个人信息</w:t>
            </w: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显示个人信息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</w:pPr>
            <w:r>
              <w:rPr>
                <w:rFonts w:hint="eastAsia"/>
              </w:rPr>
              <w:t>用户修改个人信息</w:t>
            </w: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显示个人信息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登录状态下编辑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提示修改成功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已经修改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</w:pPr>
            <w:r>
              <w:rPr>
                <w:rFonts w:hint="eastAsia"/>
              </w:rPr>
              <w:t>用户意见反馈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登录状态下“我”页面联系我们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提交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已经提交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</w:tbl>
    <w:p w:rsidR="00E731FC" w:rsidRDefault="00BE4D2C">
      <w:r>
        <w:br w:type="page"/>
      </w:r>
    </w:p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19" w:name="_Toc232815749"/>
      <w:r>
        <w:rPr>
          <w:rFonts w:hint="eastAsia"/>
        </w:rPr>
        <w:t>测试风险分析</w:t>
      </w:r>
      <w:bookmarkEnd w:id="19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0" w:name="_Toc232815750"/>
      <w:r>
        <w:rPr>
          <w:rFonts w:hint="eastAsia"/>
        </w:rPr>
        <w:t>测试方法</w:t>
      </w:r>
      <w:bookmarkEnd w:id="20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1" w:name="_Toc232815751"/>
      <w:r>
        <w:rPr>
          <w:rFonts w:hint="eastAsia"/>
        </w:rPr>
        <w:t>测试重点</w:t>
      </w:r>
      <w:bookmarkEnd w:id="21"/>
    </w:p>
    <w:p w:rsidR="00E731FC" w:rsidRDefault="00BE4D2C">
      <w:pPr>
        <w:pStyle w:val="a0"/>
      </w:pPr>
      <w:r>
        <w:rPr>
          <w:rFonts w:hint="eastAsia"/>
        </w:rPr>
        <w:t>本次测试的重点</w:t>
      </w:r>
      <w:r>
        <w:rPr>
          <w:rFonts w:hint="eastAsia"/>
        </w:rPr>
        <w:t>文章发表，树洞，讨论，评论发表</w:t>
      </w:r>
      <w:r>
        <w:rPr>
          <w:rFonts w:hint="eastAsia"/>
        </w:rPr>
        <w:t>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2" w:name="_Toc232815752"/>
      <w:r>
        <w:rPr>
          <w:rFonts w:hint="eastAsia"/>
        </w:rPr>
        <w:t>测试准备</w:t>
      </w:r>
      <w:bookmarkEnd w:id="22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r>
        <w:t>postgresql</w:t>
      </w:r>
      <w:r>
        <w:rPr>
          <w:rFonts w:hint="eastAsia"/>
        </w:rPr>
        <w:t>，并配置相关测试环境。</w:t>
      </w:r>
    </w:p>
    <w:p w:rsidR="00E731FC" w:rsidRDefault="00BE4D2C">
      <w:pPr>
        <w:pStyle w:val="a0"/>
        <w:numPr>
          <w:ilvl w:val="0"/>
          <w:numId w:val="12"/>
        </w:numPr>
        <w:ind w:left="0" w:firstLineChars="207" w:firstLine="435"/>
      </w:pPr>
      <w:r>
        <w:rPr>
          <w:rFonts w:hint="eastAsia"/>
        </w:rPr>
        <w:t>所使用的缺陷管理工具为</w:t>
      </w:r>
      <w:r>
        <w:rPr>
          <w:rFonts w:hint="eastAsia"/>
        </w:rPr>
        <w:t>bugfree</w:t>
      </w:r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3" w:name="_Toc232815753"/>
      <w:r>
        <w:rPr>
          <w:rFonts w:hint="eastAsia"/>
        </w:rPr>
        <w:t>测试项目说明</w:t>
      </w:r>
      <w:bookmarkEnd w:id="23"/>
    </w:p>
    <w:p w:rsidR="00E731FC" w:rsidRDefault="00BE4D2C">
      <w:pPr>
        <w:pStyle w:val="2"/>
      </w:pPr>
      <w:bookmarkStart w:id="24" w:name="_Toc232815755"/>
      <w:r>
        <w:rPr>
          <w:rFonts w:hint="eastAsia"/>
        </w:rPr>
        <w:t>系统使用角色</w:t>
      </w:r>
      <w:bookmarkEnd w:id="24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5" w:name="_Toc232815756"/>
      <w:r>
        <w:rPr>
          <w:rFonts w:hint="eastAsia"/>
        </w:rPr>
        <w:t>通用的测试约束</w:t>
      </w:r>
      <w:bookmarkEnd w:id="25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</w:t>
            </w:r>
            <w:r>
              <w:rPr>
                <w:rFonts w:ascii="宋体" w:hAnsi="宋体" w:cs="宋体" w:hint="eastAsia"/>
                <w:color w:val="000000"/>
              </w:rPr>
              <w:t>null</w:t>
            </w:r>
            <w:r>
              <w:rPr>
                <w:rFonts w:ascii="宋体" w:hAnsi="宋体" w:cs="宋体" w:hint="eastAsia"/>
                <w:color w:val="000000"/>
              </w:rPr>
              <w:t>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翻页后删除，回到首页</w:t>
            </w: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</w:t>
            </w:r>
            <w:r>
              <w:rPr>
                <w:rFonts w:ascii="宋体" w:hAnsi="宋体" w:cs="宋体" w:hint="eastAsia"/>
                <w:color w:val="000000"/>
              </w:rPr>
              <w:t>*</w:t>
            </w:r>
            <w:r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6" w:name="_Toc232815757"/>
      <w:r>
        <w:rPr>
          <w:rFonts w:hint="eastAsia"/>
        </w:rPr>
        <w:t>易用性测试</w:t>
      </w:r>
      <w:bookmarkEnd w:id="26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  <w:bookmarkStart w:id="27" w:name="_GoBack"/>
            <w:bookmarkEnd w:id="27"/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8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D2C" w:rsidRDefault="00BE4D2C">
      <w:r>
        <w:separator/>
      </w:r>
    </w:p>
  </w:endnote>
  <w:endnote w:type="continuationSeparator" w:id="0">
    <w:p w:rsidR="00BE4D2C" w:rsidRDefault="00BE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BE4D2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731FC" w:rsidRDefault="00E731F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E731F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E731FC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BE4D2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8694A">
      <w:rPr>
        <w:rStyle w:val="ac"/>
        <w:noProof/>
      </w:rPr>
      <w:t>i</w:t>
    </w:r>
    <w:r>
      <w:rPr>
        <w:rStyle w:val="ac"/>
      </w:rPr>
      <w:fldChar w:fldCharType="end"/>
    </w:r>
  </w:p>
  <w:p w:rsidR="00E731FC" w:rsidRDefault="00E731FC">
    <w:pPr>
      <w:pStyle w:val="aa"/>
      <w:jc w:val="center"/>
    </w:pPr>
  </w:p>
  <w:p w:rsidR="00E731FC" w:rsidRDefault="00E731FC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BE4D2C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8694A">
      <w:rPr>
        <w:rStyle w:val="ac"/>
        <w:noProof/>
      </w:rPr>
      <w:t>ii</w:t>
    </w:r>
    <w:r>
      <w:rPr>
        <w:rStyle w:val="ac"/>
      </w:rPr>
      <w:fldChar w:fldCharType="end"/>
    </w:r>
  </w:p>
  <w:p w:rsidR="00E731FC" w:rsidRDefault="00BE4D2C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BE4D2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8694A">
      <w:rPr>
        <w:rStyle w:val="ac"/>
        <w:noProof/>
      </w:rPr>
      <w:t>8</w:t>
    </w:r>
    <w:r>
      <w:rPr>
        <w:rStyle w:val="ac"/>
      </w:rPr>
      <w:fldChar w:fldCharType="end"/>
    </w:r>
  </w:p>
  <w:p w:rsidR="00E731FC" w:rsidRDefault="00BE4D2C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D2C" w:rsidRDefault="00BE4D2C">
      <w:r>
        <w:separator/>
      </w:r>
    </w:p>
  </w:footnote>
  <w:footnote w:type="continuationSeparator" w:id="0">
    <w:p w:rsidR="00BE4D2C" w:rsidRDefault="00BE4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E731FC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BE4D2C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43819318" r:id="rId2"/>
      </w:object>
    </w:r>
    <w:r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:rsidR="00E731FC" w:rsidRDefault="00E731FC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BE4D2C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E731FC" w:rsidRDefault="00E731FC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1FC" w:rsidRDefault="00BE4D2C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E731FC" w:rsidRDefault="00E731FC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 w15:restartNumberingAfterBreak="0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 w15:restartNumberingAfterBreak="0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 w15:restartNumberingAfterBreak="0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 w15:restartNumberingAfterBreak="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2" w15:restartNumberingAfterBreak="0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27C1014F-280B-44FE-9F0A-985ABD9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ED022-8881-45AE-BB49-82281162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9</TotalTime>
  <Pages>1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guoxiao</cp:lastModifiedBy>
  <cp:revision>20</cp:revision>
  <cp:lastPrinted>2002-04-30T08:36:00Z</cp:lastPrinted>
  <dcterms:created xsi:type="dcterms:W3CDTF">2016-03-02T09:07:00Z</dcterms:created>
  <dcterms:modified xsi:type="dcterms:W3CDTF">2016-12-21T01:56:00Z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